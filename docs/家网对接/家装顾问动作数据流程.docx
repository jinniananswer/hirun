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BAD8C" w14:textId="77777777" w:rsidR="00BC37C1" w:rsidRDefault="00BC37C1" w:rsidP="00BC37C1">
      <w:pPr>
        <w:pStyle w:val="20"/>
      </w:pPr>
      <w:r>
        <w:rPr>
          <w:rFonts w:hint="eastAsia"/>
        </w:rPr>
        <w:t>数据</w:t>
      </w:r>
      <w:r>
        <w:t>实体</w:t>
      </w:r>
      <w:r>
        <w:rPr>
          <w:rFonts w:hint="eastAsia"/>
        </w:rPr>
        <w:t>简介</w:t>
      </w:r>
    </w:p>
    <w:p w14:paraId="584D85E9" w14:textId="77777777" w:rsidR="00BC37C1" w:rsidRPr="00A83F9A" w:rsidRDefault="00BC37C1" w:rsidP="00BC37C1">
      <w:r>
        <w:rPr>
          <w:rFonts w:hint="eastAsia"/>
        </w:rPr>
        <w:t>只</w:t>
      </w:r>
      <w:r>
        <w:t>列几个关键字段</w:t>
      </w:r>
    </w:p>
    <w:p w14:paraId="3117225F" w14:textId="77777777" w:rsidR="00BC37C1" w:rsidRPr="00A83F9A" w:rsidRDefault="00BC37C1" w:rsidP="00BC37C1">
      <w:pPr>
        <w:pStyle w:val="30"/>
      </w:pPr>
      <w:r w:rsidRPr="00A83F9A">
        <w:rPr>
          <w:rFonts w:hint="eastAsia"/>
        </w:rPr>
        <w:t>用户</w:t>
      </w:r>
      <w:r w:rsidRPr="00A83F9A">
        <w:t>微信信息</w:t>
      </w:r>
      <w:r>
        <w:rPr>
          <w:rFonts w:hint="eastAsia"/>
        </w:rPr>
        <w:t>表</w:t>
      </w:r>
    </w:p>
    <w:p w14:paraId="5F8E7179" w14:textId="77777777" w:rsidR="00BC37C1" w:rsidRDefault="00BC37C1" w:rsidP="00BC37C1">
      <w:r w:rsidRPr="002B479F">
        <w:t>hps_member_wechat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27"/>
        <w:gridCol w:w="1843"/>
        <w:gridCol w:w="4961"/>
      </w:tblGrid>
      <w:tr w:rsidR="00BC37C1" w14:paraId="7E7EDCB5" w14:textId="77777777" w:rsidTr="00CB41D6">
        <w:tc>
          <w:tcPr>
            <w:tcW w:w="1413" w:type="dxa"/>
            <w:shd w:val="clear" w:color="auto" w:fill="FFFF00"/>
          </w:tcPr>
          <w:p w14:paraId="76A41C6D" w14:textId="77777777" w:rsidR="00BC37C1" w:rsidRDefault="00BC37C1" w:rsidP="00CB41D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FFFF00"/>
          </w:tcPr>
          <w:p w14:paraId="10E369E7" w14:textId="77777777" w:rsidR="00BC37C1" w:rsidRDefault="00BC37C1" w:rsidP="00CB41D6">
            <w:r>
              <w:rPr>
                <w:rFonts w:hint="eastAsia"/>
              </w:rPr>
              <w:t>说明</w:t>
            </w:r>
          </w:p>
        </w:tc>
        <w:tc>
          <w:tcPr>
            <w:tcW w:w="4961" w:type="dxa"/>
            <w:shd w:val="clear" w:color="auto" w:fill="FFFF00"/>
          </w:tcPr>
          <w:p w14:paraId="7F627065" w14:textId="77777777" w:rsidR="00BC37C1" w:rsidRDefault="00BC37C1" w:rsidP="00CB41D6">
            <w:r>
              <w:rPr>
                <w:rFonts w:hint="eastAsia"/>
              </w:rPr>
              <w:t>备注</w:t>
            </w:r>
          </w:p>
        </w:tc>
      </w:tr>
      <w:tr w:rsidR="00BC37C1" w14:paraId="0D05DE4B" w14:textId="77777777" w:rsidTr="00CB41D6">
        <w:tc>
          <w:tcPr>
            <w:tcW w:w="1413" w:type="dxa"/>
          </w:tcPr>
          <w:p w14:paraId="63E5FC12" w14:textId="77777777" w:rsidR="00BC37C1" w:rsidRDefault="00BC37C1" w:rsidP="00CB41D6">
            <w:r>
              <w:t>uid</w:t>
            </w:r>
          </w:p>
        </w:tc>
        <w:tc>
          <w:tcPr>
            <w:tcW w:w="1843" w:type="dxa"/>
          </w:tcPr>
          <w:p w14:paraId="0904232C" w14:textId="77777777" w:rsidR="00BC37C1" w:rsidRDefault="00BC37C1" w:rsidP="00CB41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7EC60049" w14:textId="77777777" w:rsidR="00BC37C1" w:rsidRDefault="00BC37C1" w:rsidP="00CB41D6">
            <w:r>
              <w:rPr>
                <w:rFonts w:hint="eastAsia"/>
              </w:rPr>
              <w:t>系统</w:t>
            </w:r>
            <w:r>
              <w:t>自动生成</w:t>
            </w:r>
          </w:p>
        </w:tc>
      </w:tr>
      <w:tr w:rsidR="00BC37C1" w14:paraId="1665A02A" w14:textId="77777777" w:rsidTr="00CB41D6">
        <w:tc>
          <w:tcPr>
            <w:tcW w:w="1413" w:type="dxa"/>
          </w:tcPr>
          <w:p w14:paraId="352D9AC5" w14:textId="77777777" w:rsidR="00BC37C1" w:rsidRDefault="00BC37C1" w:rsidP="00CB41D6">
            <w:r>
              <w:t>openid</w:t>
            </w:r>
          </w:p>
        </w:tc>
        <w:tc>
          <w:tcPr>
            <w:tcW w:w="1843" w:type="dxa"/>
          </w:tcPr>
          <w:p w14:paraId="319741E5" w14:textId="77777777" w:rsidR="00BC37C1" w:rsidRDefault="00BC37C1" w:rsidP="00CB41D6">
            <w:r>
              <w:rPr>
                <w:rFonts w:hint="eastAsia"/>
              </w:rPr>
              <w:t>微信</w:t>
            </w:r>
            <w:r>
              <w:t>openid</w:t>
            </w:r>
          </w:p>
        </w:tc>
        <w:tc>
          <w:tcPr>
            <w:tcW w:w="4961" w:type="dxa"/>
          </w:tcPr>
          <w:p w14:paraId="12C7CF3A" w14:textId="77777777" w:rsidR="00BC37C1" w:rsidRDefault="00BC37C1" w:rsidP="00CB41D6">
            <w:r>
              <w:rPr>
                <w:rFonts w:hint="eastAsia"/>
              </w:rPr>
              <w:t>当</w:t>
            </w:r>
            <w:r>
              <w:t>业主与家网系统产生关系时，</w:t>
            </w:r>
            <w:r>
              <w:rPr>
                <w:rFonts w:hint="eastAsia"/>
              </w:rPr>
              <w:t>微信会</w:t>
            </w:r>
            <w:r>
              <w:t>产生一个唯一的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并</w:t>
            </w:r>
            <w:r>
              <w:t>返回给家网系统</w:t>
            </w:r>
          </w:p>
        </w:tc>
      </w:tr>
      <w:tr w:rsidR="00BC37C1" w14:paraId="1AFF1B6F" w14:textId="77777777" w:rsidTr="00CB41D6">
        <w:tc>
          <w:tcPr>
            <w:tcW w:w="1413" w:type="dxa"/>
          </w:tcPr>
          <w:p w14:paraId="53BE38A8" w14:textId="77777777" w:rsidR="00BC37C1" w:rsidRDefault="00BC37C1" w:rsidP="00CB41D6">
            <w:r w:rsidRPr="005B0A06">
              <w:t>subscribe</w:t>
            </w:r>
          </w:p>
        </w:tc>
        <w:tc>
          <w:tcPr>
            <w:tcW w:w="1843" w:type="dxa"/>
          </w:tcPr>
          <w:p w14:paraId="43907739" w14:textId="77777777" w:rsidR="00BC37C1" w:rsidRDefault="00BC37C1" w:rsidP="00CB41D6">
            <w:r>
              <w:rPr>
                <w:rFonts w:hint="eastAsia"/>
              </w:rPr>
              <w:t>订阅</w:t>
            </w:r>
            <w:r>
              <w:t>状态</w:t>
            </w:r>
          </w:p>
        </w:tc>
        <w:tc>
          <w:tcPr>
            <w:tcW w:w="4961" w:type="dxa"/>
          </w:tcPr>
          <w:p w14:paraId="183A98A8" w14:textId="77777777" w:rsidR="00BC37C1" w:rsidRDefault="00BC37C1" w:rsidP="00CB41D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</w:t>
            </w:r>
            <w:r>
              <w:t>关注公众号；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</w:t>
            </w:r>
            <w:r>
              <w:t>关注公众号</w:t>
            </w:r>
          </w:p>
        </w:tc>
      </w:tr>
      <w:tr w:rsidR="00BC37C1" w14:paraId="51346E4C" w14:textId="77777777" w:rsidTr="00CB41D6">
        <w:tc>
          <w:tcPr>
            <w:tcW w:w="1413" w:type="dxa"/>
          </w:tcPr>
          <w:p w14:paraId="47CC1FDB" w14:textId="77777777" w:rsidR="00BC37C1" w:rsidRDefault="00BC37C1" w:rsidP="00CB41D6">
            <w:r w:rsidRPr="005B0A06">
              <w:t>subscribe_time</w:t>
            </w:r>
          </w:p>
        </w:tc>
        <w:tc>
          <w:tcPr>
            <w:tcW w:w="1843" w:type="dxa"/>
          </w:tcPr>
          <w:p w14:paraId="7CEEE6AD" w14:textId="77777777" w:rsidR="00BC37C1" w:rsidRDefault="00BC37C1" w:rsidP="00CB41D6">
            <w:r>
              <w:rPr>
                <w:rFonts w:hint="eastAsia"/>
              </w:rPr>
              <w:t>关注时间</w:t>
            </w:r>
          </w:p>
        </w:tc>
        <w:tc>
          <w:tcPr>
            <w:tcW w:w="4961" w:type="dxa"/>
          </w:tcPr>
          <w:p w14:paraId="74147E0B" w14:textId="77777777" w:rsidR="00BC37C1" w:rsidRPr="005B0A06" w:rsidRDefault="00BC37C1" w:rsidP="00CB41D6"/>
        </w:tc>
      </w:tr>
    </w:tbl>
    <w:p w14:paraId="63782EA7" w14:textId="77777777" w:rsidR="00BC37C1" w:rsidRDefault="00BC37C1" w:rsidP="00BC37C1"/>
    <w:p w14:paraId="14A29CBB" w14:textId="77777777" w:rsidR="00BC37C1" w:rsidRDefault="00BC37C1" w:rsidP="00BC37C1">
      <w:pPr>
        <w:pStyle w:val="30"/>
      </w:pPr>
      <w:r w:rsidRPr="00952C5E">
        <w:rPr>
          <w:rFonts w:hint="eastAsia"/>
        </w:rPr>
        <w:t>全流程系统人员表</w:t>
      </w:r>
    </w:p>
    <w:p w14:paraId="3D63602A" w14:textId="77777777" w:rsidR="00BC37C1" w:rsidRDefault="00BC37C1" w:rsidP="00BC37C1">
      <w:r w:rsidRPr="00C66CF9">
        <w:t>hps_wprocess_staff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27"/>
        <w:gridCol w:w="1843"/>
        <w:gridCol w:w="4961"/>
      </w:tblGrid>
      <w:tr w:rsidR="00BC37C1" w14:paraId="25EC74BE" w14:textId="77777777" w:rsidTr="00CB41D6">
        <w:tc>
          <w:tcPr>
            <w:tcW w:w="1427" w:type="dxa"/>
            <w:shd w:val="clear" w:color="auto" w:fill="FFFF00"/>
          </w:tcPr>
          <w:p w14:paraId="286D07DF" w14:textId="77777777" w:rsidR="00BC37C1" w:rsidRDefault="00BC37C1" w:rsidP="00CB41D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FFFF00"/>
          </w:tcPr>
          <w:p w14:paraId="79D3BCF7" w14:textId="77777777" w:rsidR="00BC37C1" w:rsidRDefault="00BC37C1" w:rsidP="00CB41D6">
            <w:r>
              <w:rPr>
                <w:rFonts w:hint="eastAsia"/>
              </w:rPr>
              <w:t>说明</w:t>
            </w:r>
          </w:p>
        </w:tc>
        <w:tc>
          <w:tcPr>
            <w:tcW w:w="4961" w:type="dxa"/>
            <w:shd w:val="clear" w:color="auto" w:fill="FFFF00"/>
          </w:tcPr>
          <w:p w14:paraId="4B055075" w14:textId="77777777" w:rsidR="00BC37C1" w:rsidRDefault="00BC37C1" w:rsidP="00CB41D6">
            <w:r>
              <w:rPr>
                <w:rFonts w:hint="eastAsia"/>
              </w:rPr>
              <w:t>备注</w:t>
            </w:r>
          </w:p>
        </w:tc>
      </w:tr>
      <w:tr w:rsidR="00BC37C1" w14:paraId="437CDC4C" w14:textId="77777777" w:rsidTr="00CB41D6">
        <w:tc>
          <w:tcPr>
            <w:tcW w:w="1427" w:type="dxa"/>
          </w:tcPr>
          <w:p w14:paraId="7B476780" w14:textId="77777777" w:rsidR="00BC37C1" w:rsidRDefault="00BC37C1" w:rsidP="00CB41D6">
            <w:r>
              <w:t>staff_id</w:t>
            </w:r>
          </w:p>
        </w:tc>
        <w:tc>
          <w:tcPr>
            <w:tcW w:w="1843" w:type="dxa"/>
          </w:tcPr>
          <w:p w14:paraId="7D5A8877" w14:textId="77777777" w:rsidR="00BC37C1" w:rsidRDefault="00BC37C1" w:rsidP="00CB41D6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15323DE3" w14:textId="77777777" w:rsidR="00BC37C1" w:rsidRDefault="00BC37C1" w:rsidP="00CB41D6"/>
        </w:tc>
      </w:tr>
      <w:tr w:rsidR="00BC37C1" w14:paraId="0B74C194" w14:textId="77777777" w:rsidTr="00CB41D6">
        <w:tc>
          <w:tcPr>
            <w:tcW w:w="1427" w:type="dxa"/>
          </w:tcPr>
          <w:p w14:paraId="281C173E" w14:textId="77777777" w:rsidR="00BC37C1" w:rsidRDefault="00BC37C1" w:rsidP="00CB41D6">
            <w:r>
              <w:t>uid</w:t>
            </w:r>
          </w:p>
        </w:tc>
        <w:tc>
          <w:tcPr>
            <w:tcW w:w="1843" w:type="dxa"/>
          </w:tcPr>
          <w:p w14:paraId="58B471E0" w14:textId="77777777" w:rsidR="00BC37C1" w:rsidRDefault="00BC37C1" w:rsidP="00CB41D6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uid</w:t>
            </w:r>
          </w:p>
        </w:tc>
        <w:tc>
          <w:tcPr>
            <w:tcW w:w="4961" w:type="dxa"/>
          </w:tcPr>
          <w:p w14:paraId="1D817BBD" w14:textId="77777777" w:rsidR="00BC37C1" w:rsidRDefault="00BC37C1" w:rsidP="00CB41D6">
            <w:r w:rsidRPr="00952C5E">
              <w:rPr>
                <w:rFonts w:hint="eastAsia"/>
                <w:color w:val="FF0000"/>
              </w:rPr>
              <w:t>u</w:t>
            </w:r>
            <w:r w:rsidRPr="00952C5E">
              <w:rPr>
                <w:color w:val="FF0000"/>
              </w:rPr>
              <w:t>id</w:t>
            </w:r>
            <w:r w:rsidRPr="00952C5E">
              <w:rPr>
                <w:rFonts w:hint="eastAsia"/>
                <w:color w:val="FF0000"/>
              </w:rPr>
              <w:t>记录</w:t>
            </w:r>
            <w:r w:rsidRPr="00952C5E">
              <w:rPr>
                <w:color w:val="FF0000"/>
              </w:rPr>
              <w:t>在哪里了？</w:t>
            </w:r>
          </w:p>
        </w:tc>
      </w:tr>
      <w:tr w:rsidR="00BC37C1" w14:paraId="39A8EC87" w14:textId="77777777" w:rsidTr="00CB41D6">
        <w:tc>
          <w:tcPr>
            <w:tcW w:w="1427" w:type="dxa"/>
          </w:tcPr>
          <w:p w14:paraId="1932FBEC" w14:textId="77777777" w:rsidR="00BC37C1" w:rsidRDefault="00BC37C1" w:rsidP="00CB41D6">
            <w:r>
              <w:t>role_id</w:t>
            </w:r>
          </w:p>
        </w:tc>
        <w:tc>
          <w:tcPr>
            <w:tcW w:w="1843" w:type="dxa"/>
          </w:tcPr>
          <w:p w14:paraId="53F74634" w14:textId="77777777" w:rsidR="00BC37C1" w:rsidRDefault="00BC37C1" w:rsidP="00CB41D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04D1EF1" w14:textId="77777777" w:rsidR="00BC37C1" w:rsidRDefault="00BC37C1" w:rsidP="00CB41D6"/>
        </w:tc>
      </w:tr>
    </w:tbl>
    <w:p w14:paraId="2086BCE1" w14:textId="77777777" w:rsidR="00BC37C1" w:rsidRDefault="00BC37C1" w:rsidP="00BC37C1"/>
    <w:p w14:paraId="6C08C24D" w14:textId="77777777" w:rsidR="00BC37C1" w:rsidRDefault="00BC37C1" w:rsidP="00BC37C1"/>
    <w:p w14:paraId="2712F784" w14:textId="77777777" w:rsidR="00BC37C1" w:rsidRPr="00544E14" w:rsidRDefault="00BC37C1" w:rsidP="00BC37C1">
      <w:pPr>
        <w:pStyle w:val="30"/>
      </w:pPr>
      <w:r w:rsidRPr="00544E14">
        <w:rPr>
          <w:rFonts w:hint="eastAsia"/>
        </w:rPr>
        <w:t>全流程</w:t>
      </w:r>
      <w:r w:rsidRPr="00544E14">
        <w:t>项目表</w:t>
      </w:r>
    </w:p>
    <w:p w14:paraId="1DAE3A07" w14:textId="77777777" w:rsidR="00BC37C1" w:rsidRDefault="00BC37C1" w:rsidP="00BC37C1">
      <w:r w:rsidRPr="00544E14">
        <w:t>hps_wprocess_project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961"/>
      </w:tblGrid>
      <w:tr w:rsidR="00BC37C1" w14:paraId="065D6238" w14:textId="77777777" w:rsidTr="00CB41D6">
        <w:tc>
          <w:tcPr>
            <w:tcW w:w="1413" w:type="dxa"/>
            <w:shd w:val="clear" w:color="auto" w:fill="FFFF00"/>
          </w:tcPr>
          <w:p w14:paraId="3FF4E56D" w14:textId="77777777" w:rsidR="00BC37C1" w:rsidRDefault="00BC37C1" w:rsidP="00CB41D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FFFF00"/>
          </w:tcPr>
          <w:p w14:paraId="311259FE" w14:textId="77777777" w:rsidR="00BC37C1" w:rsidRDefault="00BC37C1" w:rsidP="00CB41D6">
            <w:r>
              <w:rPr>
                <w:rFonts w:hint="eastAsia"/>
              </w:rPr>
              <w:t>说明</w:t>
            </w:r>
          </w:p>
        </w:tc>
        <w:tc>
          <w:tcPr>
            <w:tcW w:w="4961" w:type="dxa"/>
            <w:shd w:val="clear" w:color="auto" w:fill="FFFF00"/>
          </w:tcPr>
          <w:p w14:paraId="2813457C" w14:textId="77777777" w:rsidR="00BC37C1" w:rsidRDefault="00BC37C1" w:rsidP="00CB41D6">
            <w:r>
              <w:rPr>
                <w:rFonts w:hint="eastAsia"/>
              </w:rPr>
              <w:t>备注</w:t>
            </w:r>
          </w:p>
        </w:tc>
      </w:tr>
      <w:tr w:rsidR="00BC37C1" w14:paraId="6630E5E6" w14:textId="77777777" w:rsidTr="00CB41D6">
        <w:tc>
          <w:tcPr>
            <w:tcW w:w="1413" w:type="dxa"/>
          </w:tcPr>
          <w:p w14:paraId="478DAC59" w14:textId="77777777" w:rsidR="00BC37C1" w:rsidRDefault="00BC37C1" w:rsidP="00CB41D6">
            <w:r>
              <w:t>project_id</w:t>
            </w:r>
          </w:p>
        </w:tc>
        <w:tc>
          <w:tcPr>
            <w:tcW w:w="1843" w:type="dxa"/>
          </w:tcPr>
          <w:p w14:paraId="2119C067" w14:textId="77777777" w:rsidR="00BC37C1" w:rsidRDefault="00BC37C1" w:rsidP="00CB41D6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73F702BC" w14:textId="77777777" w:rsidR="00BC37C1" w:rsidRDefault="00BC37C1" w:rsidP="00CB41D6">
            <w:r>
              <w:rPr>
                <w:rFonts w:hint="eastAsia"/>
              </w:rPr>
              <w:t>系统</w:t>
            </w:r>
            <w:r>
              <w:t>自动生成</w:t>
            </w:r>
          </w:p>
        </w:tc>
      </w:tr>
      <w:tr w:rsidR="00BC37C1" w14:paraId="19495231" w14:textId="77777777" w:rsidTr="00CB41D6">
        <w:tc>
          <w:tcPr>
            <w:tcW w:w="1413" w:type="dxa"/>
          </w:tcPr>
          <w:p w14:paraId="7CF08F47" w14:textId="77777777" w:rsidR="00BC37C1" w:rsidRDefault="00BC37C1" w:rsidP="00CB41D6">
            <w:r>
              <w:t>uid</w:t>
            </w:r>
          </w:p>
        </w:tc>
        <w:tc>
          <w:tcPr>
            <w:tcW w:w="1843" w:type="dxa"/>
          </w:tcPr>
          <w:p w14:paraId="33B5981F" w14:textId="77777777" w:rsidR="00BC37C1" w:rsidRDefault="00BC37C1" w:rsidP="00CB41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899A484" w14:textId="77777777" w:rsidR="00BC37C1" w:rsidRDefault="00BC37C1" w:rsidP="00CB41D6">
            <w:r>
              <w:rPr>
                <w:rFonts w:hint="eastAsia"/>
              </w:rPr>
              <w:t>对应用户</w:t>
            </w:r>
            <w:r>
              <w:t>微信信息的</w:t>
            </w:r>
            <w:r>
              <w:rPr>
                <w:rFonts w:hint="eastAsia"/>
              </w:rPr>
              <w:t>uid</w:t>
            </w:r>
          </w:p>
        </w:tc>
      </w:tr>
      <w:tr w:rsidR="00BC37C1" w14:paraId="30BCBF47" w14:textId="77777777" w:rsidTr="00CB41D6">
        <w:tc>
          <w:tcPr>
            <w:tcW w:w="1413" w:type="dxa"/>
          </w:tcPr>
          <w:p w14:paraId="2CE2ED68" w14:textId="77777777" w:rsidR="00BC37C1" w:rsidRDefault="00BC37C1" w:rsidP="00CB41D6">
            <w:r w:rsidRPr="0046675E">
              <w:t>add_time</w:t>
            </w:r>
          </w:p>
        </w:tc>
        <w:tc>
          <w:tcPr>
            <w:tcW w:w="1843" w:type="dxa"/>
          </w:tcPr>
          <w:p w14:paraId="18BA6CD3" w14:textId="0209D3DD" w:rsidR="00BC37C1" w:rsidRDefault="009C6235" w:rsidP="00CB41D6">
            <w:r>
              <w:rPr>
                <w:rFonts w:hint="eastAsia"/>
              </w:rPr>
              <w:t>数据</w:t>
            </w:r>
            <w:r w:rsidR="00BC37C1">
              <w:rPr>
                <w:rFonts w:hint="eastAsia"/>
              </w:rPr>
              <w:t>添加时间</w:t>
            </w:r>
          </w:p>
        </w:tc>
        <w:tc>
          <w:tcPr>
            <w:tcW w:w="4961" w:type="dxa"/>
          </w:tcPr>
          <w:p w14:paraId="42ED9D6A" w14:textId="77777777" w:rsidR="00BC37C1" w:rsidRDefault="00BC37C1" w:rsidP="00CB41D6"/>
        </w:tc>
      </w:tr>
      <w:tr w:rsidR="00BC37C1" w14:paraId="74941677" w14:textId="77777777" w:rsidTr="00CB41D6">
        <w:tc>
          <w:tcPr>
            <w:tcW w:w="1413" w:type="dxa"/>
          </w:tcPr>
          <w:p w14:paraId="5402E37A" w14:textId="77777777" w:rsidR="00BC37C1" w:rsidRDefault="00BC37C1" w:rsidP="00CB41D6">
            <w:r w:rsidRPr="0046675E">
              <w:t>mode_id</w:t>
            </w:r>
          </w:p>
        </w:tc>
        <w:tc>
          <w:tcPr>
            <w:tcW w:w="1843" w:type="dxa"/>
          </w:tcPr>
          <w:p w14:paraId="0DDDB39D" w14:textId="77777777" w:rsidR="00BC37C1" w:rsidRDefault="00BC37C1" w:rsidP="00CB41D6">
            <w:r>
              <w:rPr>
                <w:rFonts w:hint="eastAsia"/>
              </w:rPr>
              <w:t>需求蓝图</w:t>
            </w:r>
            <w:r>
              <w:t>模板</w:t>
            </w:r>
          </w:p>
        </w:tc>
        <w:tc>
          <w:tcPr>
            <w:tcW w:w="4961" w:type="dxa"/>
          </w:tcPr>
          <w:p w14:paraId="0D403DEB" w14:textId="77777777" w:rsidR="00BC37C1" w:rsidRPr="005B0A06" w:rsidRDefault="00BC37C1" w:rsidP="00CB41D6"/>
        </w:tc>
      </w:tr>
      <w:tr w:rsidR="00BC37C1" w14:paraId="771B8D88" w14:textId="77777777" w:rsidTr="00CB41D6">
        <w:tc>
          <w:tcPr>
            <w:tcW w:w="1413" w:type="dxa"/>
          </w:tcPr>
          <w:p w14:paraId="702ED8FA" w14:textId="77777777" w:rsidR="00BC37C1" w:rsidRPr="0046675E" w:rsidRDefault="00BC37C1" w:rsidP="00CB41D6">
            <w:r>
              <w:rPr>
                <w:rFonts w:hint="eastAsia"/>
              </w:rPr>
              <w:t>mode_</w:t>
            </w:r>
            <w:r>
              <w:t>time</w:t>
            </w:r>
          </w:p>
        </w:tc>
        <w:tc>
          <w:tcPr>
            <w:tcW w:w="1843" w:type="dxa"/>
          </w:tcPr>
          <w:p w14:paraId="5046D180" w14:textId="7A03E234" w:rsidR="00BC37C1" w:rsidRDefault="009C6235" w:rsidP="00CB41D6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蓝图推送时间</w:t>
            </w:r>
          </w:p>
        </w:tc>
        <w:tc>
          <w:tcPr>
            <w:tcW w:w="4961" w:type="dxa"/>
          </w:tcPr>
          <w:p w14:paraId="47DFFDE1" w14:textId="77777777" w:rsidR="00BC37C1" w:rsidRPr="005B0A06" w:rsidRDefault="00BC37C1" w:rsidP="00CB41D6"/>
        </w:tc>
      </w:tr>
      <w:tr w:rsidR="00BC37C1" w14:paraId="63D30FB7" w14:textId="77777777" w:rsidTr="00CB41D6">
        <w:tc>
          <w:tcPr>
            <w:tcW w:w="1413" w:type="dxa"/>
          </w:tcPr>
          <w:p w14:paraId="771190B7" w14:textId="77777777" w:rsidR="00BC37C1" w:rsidRDefault="00BC37C1" w:rsidP="00CB41D6">
            <w:r w:rsidRPr="00B1548F">
              <w:t>staff_id</w:t>
            </w:r>
          </w:p>
        </w:tc>
        <w:tc>
          <w:tcPr>
            <w:tcW w:w="1843" w:type="dxa"/>
          </w:tcPr>
          <w:p w14:paraId="77E9B57D" w14:textId="061B66DB" w:rsidR="00BC37C1" w:rsidRDefault="000F0D77" w:rsidP="00CB41D6">
            <w:pPr>
              <w:rPr>
                <w:rFonts w:hint="eastAsia"/>
              </w:rPr>
            </w:pPr>
            <w:r>
              <w:rPr>
                <w:rFonts w:hint="eastAsia"/>
              </w:rPr>
              <w:t>家装</w:t>
            </w:r>
            <w:r>
              <w:t>顾问</w:t>
            </w:r>
            <w:r>
              <w:t>staff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BE463BC" w14:textId="77777777" w:rsidR="00BC37C1" w:rsidRPr="005B0A06" w:rsidRDefault="00BC37C1" w:rsidP="00CB41D6"/>
        </w:tc>
      </w:tr>
    </w:tbl>
    <w:p w14:paraId="330ED951" w14:textId="77777777" w:rsidR="00BC37C1" w:rsidRDefault="00BC37C1" w:rsidP="00BC37C1"/>
    <w:p w14:paraId="5BB3B93D" w14:textId="77777777" w:rsidR="00BC37C1" w:rsidRDefault="00BC37C1" w:rsidP="00BC37C1">
      <w:pPr>
        <w:pStyle w:val="30"/>
      </w:pPr>
      <w:r w:rsidRPr="00B1548F">
        <w:rPr>
          <w:rFonts w:hint="eastAsia"/>
        </w:rPr>
        <w:t>用户</w:t>
      </w:r>
      <w:r w:rsidRPr="00B1548F">
        <w:t>扫描日志表</w:t>
      </w:r>
    </w:p>
    <w:p w14:paraId="18D63793" w14:textId="77777777" w:rsidR="00BC37C1" w:rsidRDefault="00BC37C1" w:rsidP="00BC37C1">
      <w:r w:rsidRPr="00557A68">
        <w:t>hps_wprocess_scan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961"/>
      </w:tblGrid>
      <w:tr w:rsidR="00BC37C1" w14:paraId="0A1202F4" w14:textId="77777777" w:rsidTr="00CB41D6">
        <w:tc>
          <w:tcPr>
            <w:tcW w:w="1413" w:type="dxa"/>
            <w:shd w:val="clear" w:color="auto" w:fill="FFFF00"/>
          </w:tcPr>
          <w:p w14:paraId="6D1EB0C8" w14:textId="77777777" w:rsidR="00BC37C1" w:rsidRDefault="00BC37C1" w:rsidP="00CB41D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FFFF00"/>
          </w:tcPr>
          <w:p w14:paraId="4D70D334" w14:textId="77777777" w:rsidR="00BC37C1" w:rsidRDefault="00BC37C1" w:rsidP="00CB41D6">
            <w:r>
              <w:rPr>
                <w:rFonts w:hint="eastAsia"/>
              </w:rPr>
              <w:t>说明</w:t>
            </w:r>
          </w:p>
        </w:tc>
        <w:tc>
          <w:tcPr>
            <w:tcW w:w="4961" w:type="dxa"/>
            <w:shd w:val="clear" w:color="auto" w:fill="FFFF00"/>
          </w:tcPr>
          <w:p w14:paraId="7C63571E" w14:textId="77777777" w:rsidR="00BC37C1" w:rsidRDefault="00BC37C1" w:rsidP="00CB41D6">
            <w:r>
              <w:rPr>
                <w:rFonts w:hint="eastAsia"/>
              </w:rPr>
              <w:t>备注</w:t>
            </w:r>
          </w:p>
        </w:tc>
      </w:tr>
      <w:tr w:rsidR="00BC37C1" w14:paraId="68567F20" w14:textId="77777777" w:rsidTr="00CB41D6">
        <w:tc>
          <w:tcPr>
            <w:tcW w:w="1413" w:type="dxa"/>
          </w:tcPr>
          <w:p w14:paraId="7007F13A" w14:textId="77777777" w:rsidR="00BC37C1" w:rsidRDefault="00BC37C1" w:rsidP="00CB41D6">
            <w:r w:rsidRPr="00C66CF9">
              <w:t>staff_id</w:t>
            </w:r>
          </w:p>
        </w:tc>
        <w:tc>
          <w:tcPr>
            <w:tcW w:w="1843" w:type="dxa"/>
          </w:tcPr>
          <w:p w14:paraId="7BBE2CD0" w14:textId="77777777" w:rsidR="00BC37C1" w:rsidRDefault="00BC37C1" w:rsidP="00CB41D6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49CA1362" w14:textId="77777777" w:rsidR="00BC37C1" w:rsidRDefault="00BC37C1" w:rsidP="00CB41D6">
            <w:r>
              <w:rPr>
                <w:rFonts w:hint="eastAsia"/>
              </w:rPr>
              <w:t>系统</w:t>
            </w:r>
            <w:r>
              <w:t>自动生成</w:t>
            </w:r>
          </w:p>
        </w:tc>
      </w:tr>
      <w:tr w:rsidR="00BC37C1" w14:paraId="07E87647" w14:textId="77777777" w:rsidTr="00CB41D6">
        <w:tc>
          <w:tcPr>
            <w:tcW w:w="1413" w:type="dxa"/>
          </w:tcPr>
          <w:p w14:paraId="5957D760" w14:textId="77777777" w:rsidR="00BC37C1" w:rsidRDefault="00BC37C1" w:rsidP="00CB41D6">
            <w:r>
              <w:t>uid</w:t>
            </w:r>
          </w:p>
        </w:tc>
        <w:tc>
          <w:tcPr>
            <w:tcW w:w="1843" w:type="dxa"/>
          </w:tcPr>
          <w:p w14:paraId="19EE552B" w14:textId="77777777" w:rsidR="00BC37C1" w:rsidRDefault="00BC37C1" w:rsidP="00CB41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67461D8C" w14:textId="77777777" w:rsidR="00BC37C1" w:rsidRDefault="00BC37C1" w:rsidP="00CB41D6">
            <w:r>
              <w:rPr>
                <w:rFonts w:hint="eastAsia"/>
              </w:rPr>
              <w:t>对应用户</w:t>
            </w:r>
            <w:r>
              <w:t>微信信息的</w:t>
            </w:r>
            <w:r>
              <w:rPr>
                <w:rFonts w:hint="eastAsia"/>
              </w:rPr>
              <w:t>uid</w:t>
            </w:r>
          </w:p>
        </w:tc>
      </w:tr>
      <w:tr w:rsidR="00BC37C1" w14:paraId="68B2A3BC" w14:textId="77777777" w:rsidTr="00CB41D6">
        <w:tc>
          <w:tcPr>
            <w:tcW w:w="1413" w:type="dxa"/>
          </w:tcPr>
          <w:p w14:paraId="7C0E4347" w14:textId="77777777" w:rsidR="00BC37C1" w:rsidRDefault="00BC37C1" w:rsidP="00CB41D6">
            <w:r w:rsidRPr="00C66CF9">
              <w:t>add_time</w:t>
            </w:r>
          </w:p>
        </w:tc>
        <w:tc>
          <w:tcPr>
            <w:tcW w:w="1843" w:type="dxa"/>
          </w:tcPr>
          <w:p w14:paraId="4A37F18E" w14:textId="77777777" w:rsidR="00BC37C1" w:rsidRDefault="00BC37C1" w:rsidP="00CB41D6">
            <w:r>
              <w:rPr>
                <w:rFonts w:hint="eastAsia"/>
              </w:rPr>
              <w:t>添加时间</w:t>
            </w:r>
          </w:p>
        </w:tc>
        <w:tc>
          <w:tcPr>
            <w:tcW w:w="4961" w:type="dxa"/>
          </w:tcPr>
          <w:p w14:paraId="5F3AAAAD" w14:textId="77777777" w:rsidR="00BC37C1" w:rsidRDefault="00BC37C1" w:rsidP="00CB41D6"/>
        </w:tc>
      </w:tr>
      <w:tr w:rsidR="00BC37C1" w14:paraId="35E46A98" w14:textId="77777777" w:rsidTr="00CB41D6">
        <w:tc>
          <w:tcPr>
            <w:tcW w:w="1413" w:type="dxa"/>
          </w:tcPr>
          <w:p w14:paraId="28404AED" w14:textId="77777777" w:rsidR="00BC37C1" w:rsidRDefault="00BC37C1" w:rsidP="00CB41D6">
            <w:r w:rsidRPr="00C66CF9">
              <w:t>role_id</w:t>
            </w:r>
          </w:p>
        </w:tc>
        <w:tc>
          <w:tcPr>
            <w:tcW w:w="1843" w:type="dxa"/>
          </w:tcPr>
          <w:p w14:paraId="45872197" w14:textId="77777777" w:rsidR="00BC37C1" w:rsidRDefault="00BC37C1" w:rsidP="00CB41D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6C20803C" w14:textId="77777777" w:rsidR="00BC37C1" w:rsidRPr="005B0A06" w:rsidRDefault="00BC37C1" w:rsidP="00CB41D6"/>
        </w:tc>
      </w:tr>
    </w:tbl>
    <w:p w14:paraId="249B8F53" w14:textId="20B47F25" w:rsidR="003A4E8F" w:rsidRDefault="003A4E8F" w:rsidP="003A4E8F">
      <w:pPr>
        <w:rPr>
          <w:rFonts w:hint="eastAsia"/>
        </w:rPr>
      </w:pPr>
    </w:p>
    <w:p w14:paraId="48045931" w14:textId="1AEF7FBC" w:rsidR="00BC37C1" w:rsidRDefault="00BC37C1" w:rsidP="00BC37C1">
      <w:pPr>
        <w:pStyle w:val="20"/>
      </w:pPr>
      <w:r>
        <w:rPr>
          <w:rFonts w:hint="eastAsia"/>
        </w:rPr>
        <w:lastRenderedPageBreak/>
        <w:t>各个</w:t>
      </w:r>
      <w:r>
        <w:t>动作</w:t>
      </w:r>
      <w:r>
        <w:rPr>
          <w:rFonts w:hint="eastAsia"/>
        </w:rPr>
        <w:t>的</w:t>
      </w:r>
      <w:r>
        <w:t>数据操作</w:t>
      </w:r>
    </w:p>
    <w:p w14:paraId="69DE8D15" w14:textId="77777777" w:rsidR="00BC37C1" w:rsidRDefault="000F1FED" w:rsidP="00BC37C1">
      <w:pPr>
        <w:pStyle w:val="30"/>
      </w:pPr>
      <w:r>
        <w:rPr>
          <w:rFonts w:hint="eastAsia"/>
        </w:rPr>
        <w:t>需求</w:t>
      </w:r>
      <w:r>
        <w:t>蓝图指导书推送</w:t>
      </w:r>
    </w:p>
    <w:p w14:paraId="19D74821" w14:textId="77777777" w:rsidR="000F1FED" w:rsidRDefault="000F1FED" w:rsidP="00F25EDA">
      <w:pPr>
        <w:pStyle w:val="afb"/>
        <w:numPr>
          <w:ilvl w:val="0"/>
          <w:numId w:val="46"/>
        </w:numPr>
        <w:ind w:firstLineChars="0"/>
      </w:pPr>
      <w:r>
        <w:rPr>
          <w:rFonts w:hint="eastAsia"/>
        </w:rPr>
        <w:t>如果</w:t>
      </w:r>
      <w:r>
        <w:t>该用户不存在，则</w:t>
      </w:r>
      <w:r>
        <w:rPr>
          <w:rFonts w:hint="eastAsia"/>
        </w:rPr>
        <w:t>在</w:t>
      </w:r>
      <w:r w:rsidRPr="002B479F">
        <w:t>hps_member_wechat</w:t>
      </w:r>
      <w:r>
        <w:rPr>
          <w:rFonts w:hint="eastAsia"/>
        </w:rPr>
        <w:t>表新增</w:t>
      </w:r>
      <w:r>
        <w:t>一条</w:t>
      </w:r>
      <w:r>
        <w:rPr>
          <w:rFonts w:hint="eastAsia"/>
        </w:rPr>
        <w:t>用户</w:t>
      </w:r>
      <w:r>
        <w:t>数据</w:t>
      </w:r>
    </w:p>
    <w:p w14:paraId="72F6EA3C" w14:textId="77777777" w:rsidR="003B55D5" w:rsidRDefault="003B55D5" w:rsidP="003B55D5">
      <w:r w:rsidRPr="005B0A06">
        <w:t>subscribe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（未</w:t>
      </w:r>
      <w:r>
        <w:t>关注公众号</w:t>
      </w:r>
      <w:r>
        <w:rPr>
          <w:rFonts w:hint="eastAsia"/>
        </w:rPr>
        <w:t>）</w:t>
      </w:r>
    </w:p>
    <w:p w14:paraId="0584EE3F" w14:textId="77777777" w:rsidR="00F25EDA" w:rsidRDefault="00F25EDA" w:rsidP="00F25EDA">
      <w:pPr>
        <w:pStyle w:val="afb"/>
        <w:numPr>
          <w:ilvl w:val="0"/>
          <w:numId w:val="46"/>
        </w:numPr>
        <w:ind w:firstLineChars="0"/>
      </w:pPr>
      <w:r>
        <w:rPr>
          <w:rFonts w:hint="eastAsia"/>
        </w:rPr>
        <w:t>如果该</w:t>
      </w:r>
      <w:r>
        <w:t>用户没有全流程项目，则</w:t>
      </w:r>
      <w:r>
        <w:rPr>
          <w:rFonts w:hint="eastAsia"/>
        </w:rPr>
        <w:t>在</w:t>
      </w:r>
      <w:r w:rsidRPr="00544E14">
        <w:t>hps_wprocess_project</w:t>
      </w:r>
      <w:r>
        <w:rPr>
          <w:rFonts w:hint="eastAsia"/>
        </w:rPr>
        <w:t>表</w:t>
      </w:r>
      <w:r>
        <w:t>新增一条项目数据</w:t>
      </w:r>
      <w:r>
        <w:rPr>
          <w:rFonts w:hint="eastAsia"/>
        </w:rPr>
        <w:t>。</w:t>
      </w:r>
    </w:p>
    <w:p w14:paraId="57B49079" w14:textId="77777777" w:rsidR="00F25EDA" w:rsidRDefault="00F25EDA" w:rsidP="00F25EDA">
      <w:r>
        <w:rPr>
          <w:rFonts w:hint="eastAsia"/>
        </w:rPr>
        <w:t>uid</w:t>
      </w:r>
      <w:r>
        <w:rPr>
          <w:rFonts w:hint="eastAsia"/>
        </w:rPr>
        <w:t>为</w:t>
      </w:r>
      <w:r w:rsidRPr="002B479F">
        <w:t>hps_member_wechat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uid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add_time</w:t>
      </w:r>
      <w:r>
        <w:rPr>
          <w:rFonts w:hint="eastAsia"/>
        </w:rPr>
        <w:t>为</w:t>
      </w:r>
      <w:r>
        <w:t>系统当前时间</w:t>
      </w:r>
      <w:r>
        <w:rPr>
          <w:rFonts w:hint="eastAsia"/>
        </w:rPr>
        <w:t>，</w:t>
      </w:r>
      <w:r>
        <w:rPr>
          <w:rFonts w:hint="eastAsia"/>
        </w:rPr>
        <w:t>mode_id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mode_time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45174487" w14:textId="3F15CEF7" w:rsidR="000253A4" w:rsidRPr="00B34FBE" w:rsidRDefault="000253A4" w:rsidP="00F25EDA">
      <w:pPr>
        <w:rPr>
          <w:rFonts w:hint="eastAsia"/>
        </w:rPr>
      </w:pPr>
      <w:r w:rsidRPr="00B34FBE">
        <w:t>3</w:t>
      </w:r>
      <w:r w:rsidRPr="00B34FBE">
        <w:rPr>
          <w:rFonts w:hint="eastAsia"/>
        </w:rPr>
        <w:t>、</w:t>
      </w:r>
      <w:r w:rsidRPr="00B34FBE">
        <w:tab/>
      </w:r>
      <w:r w:rsidRPr="00B34FBE">
        <w:rPr>
          <w:rFonts w:hint="eastAsia"/>
        </w:rPr>
        <w:t>如果</w:t>
      </w:r>
      <w:r w:rsidRPr="00B34FBE">
        <w:t>用户有全流程项目，</w:t>
      </w:r>
      <w:r w:rsidR="00B34FBE" w:rsidRPr="00B34FBE">
        <w:rPr>
          <w:rFonts w:hint="eastAsia"/>
        </w:rPr>
        <w:t>则不会</w:t>
      </w:r>
      <w:r w:rsidR="00B34FBE" w:rsidRPr="00B34FBE">
        <w:t>对</w:t>
      </w:r>
      <w:r w:rsidR="00B34FBE" w:rsidRPr="00B34FBE">
        <w:t>hps_wprocess_project</w:t>
      </w:r>
      <w:r w:rsidR="00B34FBE" w:rsidRPr="00B34FBE">
        <w:rPr>
          <w:rFonts w:hint="eastAsia"/>
        </w:rPr>
        <w:t>表</w:t>
      </w:r>
      <w:r w:rsidR="00B34FBE" w:rsidRPr="00B34FBE">
        <w:t>数据做修改</w:t>
      </w:r>
    </w:p>
    <w:p w14:paraId="28ACCF54" w14:textId="77777777" w:rsidR="00F25EDA" w:rsidRDefault="00F25EDA" w:rsidP="00F25EDA"/>
    <w:p w14:paraId="089A8CA8" w14:textId="77777777" w:rsidR="00F25EDA" w:rsidRDefault="003B55D5" w:rsidP="00F25EDA">
      <w:pPr>
        <w:pStyle w:val="30"/>
      </w:pPr>
      <w:r>
        <w:rPr>
          <w:rFonts w:hint="eastAsia"/>
        </w:rPr>
        <w:t>公众号</w:t>
      </w:r>
      <w:r>
        <w:t>关注</w:t>
      </w:r>
    </w:p>
    <w:p w14:paraId="2C12B2EB" w14:textId="77777777" w:rsidR="003B55D5" w:rsidRDefault="003B55D5" w:rsidP="003B55D5">
      <w:pPr>
        <w:pStyle w:val="afb"/>
        <w:numPr>
          <w:ilvl w:val="0"/>
          <w:numId w:val="47"/>
        </w:numPr>
        <w:ind w:firstLineChars="0"/>
      </w:pPr>
      <w:r>
        <w:rPr>
          <w:rFonts w:hint="eastAsia"/>
        </w:rPr>
        <w:t>如果</w:t>
      </w:r>
      <w:r>
        <w:t>该用户不存在，则</w:t>
      </w:r>
      <w:r>
        <w:rPr>
          <w:rFonts w:hint="eastAsia"/>
        </w:rPr>
        <w:t>在</w:t>
      </w:r>
      <w:r w:rsidRPr="002B479F">
        <w:t>hps_member_wechat</w:t>
      </w:r>
      <w:r>
        <w:rPr>
          <w:rFonts w:hint="eastAsia"/>
        </w:rPr>
        <w:t>表新增</w:t>
      </w:r>
      <w:r>
        <w:t>一条</w:t>
      </w:r>
      <w:r>
        <w:rPr>
          <w:rFonts w:hint="eastAsia"/>
        </w:rPr>
        <w:t>用户</w:t>
      </w:r>
      <w:r>
        <w:t>数据</w:t>
      </w:r>
    </w:p>
    <w:p w14:paraId="6466A973" w14:textId="77777777" w:rsidR="003B55D5" w:rsidRDefault="003B55D5" w:rsidP="003B55D5">
      <w:r w:rsidRPr="005B0A06">
        <w:t>subscribe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（已</w:t>
      </w:r>
      <w:r>
        <w:t>关注公众号</w:t>
      </w:r>
      <w:r>
        <w:rPr>
          <w:rFonts w:hint="eastAsia"/>
        </w:rPr>
        <w:t>），</w:t>
      </w:r>
      <w:r w:rsidRPr="005B0A06">
        <w:t>subscribe_time</w:t>
      </w:r>
      <w:r>
        <w:rPr>
          <w:rFonts w:hint="eastAsia"/>
        </w:rPr>
        <w:t>为</w:t>
      </w:r>
      <w:r>
        <w:t>系统当前时间</w:t>
      </w:r>
    </w:p>
    <w:p w14:paraId="517F96F0" w14:textId="77777777" w:rsidR="00837FDF" w:rsidRDefault="00837FDF" w:rsidP="003B55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该用户已存在，则修改</w:t>
      </w:r>
      <w:r w:rsidRPr="002B479F">
        <w:t>hps_member_wechat</w:t>
      </w:r>
      <w:r>
        <w:rPr>
          <w:rFonts w:hint="eastAsia"/>
        </w:rPr>
        <w:t>表数据</w:t>
      </w:r>
      <w:r>
        <w:t>，将</w:t>
      </w:r>
      <w:r w:rsidRPr="005B0A06">
        <w:t>subscribe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（已</w:t>
      </w:r>
      <w:r>
        <w:t>关注公众号</w:t>
      </w:r>
      <w:r>
        <w:rPr>
          <w:rFonts w:hint="eastAsia"/>
        </w:rPr>
        <w:t>），</w:t>
      </w:r>
      <w:r w:rsidRPr="005B0A06">
        <w:t>subscribe_time</w:t>
      </w:r>
      <w:r>
        <w:rPr>
          <w:rFonts w:hint="eastAsia"/>
        </w:rPr>
        <w:t>为</w:t>
      </w:r>
      <w:r>
        <w:t>系统当前时间</w:t>
      </w:r>
    </w:p>
    <w:p w14:paraId="26CE6030" w14:textId="77777777" w:rsidR="003B55D5" w:rsidRPr="003B55D5" w:rsidRDefault="003B55D5" w:rsidP="003B55D5"/>
    <w:p w14:paraId="564CD399" w14:textId="77777777" w:rsidR="00635709" w:rsidRDefault="004D6913" w:rsidP="004D6913">
      <w:pPr>
        <w:pStyle w:val="30"/>
      </w:pPr>
      <w:r>
        <w:rPr>
          <w:rFonts w:hint="eastAsia"/>
        </w:rPr>
        <w:t>需求</w:t>
      </w:r>
      <w:r>
        <w:t>蓝图一推送</w:t>
      </w:r>
    </w:p>
    <w:p w14:paraId="5C5E7D55" w14:textId="77777777" w:rsidR="004D6913" w:rsidRDefault="004D6913" w:rsidP="004D6913">
      <w:pPr>
        <w:pStyle w:val="afb"/>
        <w:numPr>
          <w:ilvl w:val="0"/>
          <w:numId w:val="48"/>
        </w:numPr>
        <w:ind w:firstLineChars="0"/>
      </w:pPr>
      <w:r>
        <w:rPr>
          <w:rFonts w:hint="eastAsia"/>
        </w:rPr>
        <w:t>如果</w:t>
      </w:r>
      <w:r>
        <w:t>该用户不存在，则</w:t>
      </w:r>
      <w:r>
        <w:rPr>
          <w:rFonts w:hint="eastAsia"/>
        </w:rPr>
        <w:t>在</w:t>
      </w:r>
      <w:r w:rsidRPr="002B479F">
        <w:t>hps_member_wechat</w:t>
      </w:r>
      <w:r>
        <w:rPr>
          <w:rFonts w:hint="eastAsia"/>
        </w:rPr>
        <w:t>表新增</w:t>
      </w:r>
      <w:r>
        <w:t>一条</w:t>
      </w:r>
      <w:r>
        <w:rPr>
          <w:rFonts w:hint="eastAsia"/>
        </w:rPr>
        <w:t>用户</w:t>
      </w:r>
      <w:r>
        <w:t>数据</w:t>
      </w:r>
    </w:p>
    <w:p w14:paraId="2FFAFD2C" w14:textId="77777777" w:rsidR="004D6913" w:rsidRDefault="004D6913" w:rsidP="004D6913">
      <w:r w:rsidRPr="005B0A06">
        <w:t>subscribe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（未</w:t>
      </w:r>
      <w:r>
        <w:t>关注公众号</w:t>
      </w:r>
      <w:r>
        <w:rPr>
          <w:rFonts w:hint="eastAsia"/>
        </w:rPr>
        <w:t>）</w:t>
      </w:r>
    </w:p>
    <w:p w14:paraId="4ACF4BEA" w14:textId="77777777" w:rsidR="004D6913" w:rsidRDefault="004D6913" w:rsidP="004D6913">
      <w:pPr>
        <w:pStyle w:val="afb"/>
        <w:numPr>
          <w:ilvl w:val="0"/>
          <w:numId w:val="48"/>
        </w:numPr>
        <w:ind w:firstLineChars="0"/>
      </w:pPr>
      <w:r>
        <w:rPr>
          <w:rFonts w:hint="eastAsia"/>
        </w:rPr>
        <w:t>如果该</w:t>
      </w:r>
      <w:r>
        <w:t>用户没有全流程项目，则</w:t>
      </w:r>
      <w:r>
        <w:rPr>
          <w:rFonts w:hint="eastAsia"/>
        </w:rPr>
        <w:t>在</w:t>
      </w:r>
      <w:r w:rsidRPr="00544E14">
        <w:t>hps_wprocess_project</w:t>
      </w:r>
      <w:r>
        <w:rPr>
          <w:rFonts w:hint="eastAsia"/>
        </w:rPr>
        <w:t>表</w:t>
      </w:r>
      <w:r>
        <w:t>新增一条项目数据</w:t>
      </w:r>
      <w:r>
        <w:rPr>
          <w:rFonts w:hint="eastAsia"/>
        </w:rPr>
        <w:t>。</w:t>
      </w:r>
    </w:p>
    <w:p w14:paraId="0DA01C10" w14:textId="77777777" w:rsidR="004D6913" w:rsidRDefault="004D6913" w:rsidP="004D6913">
      <w:r>
        <w:rPr>
          <w:rFonts w:hint="eastAsia"/>
        </w:rPr>
        <w:t>uid</w:t>
      </w:r>
      <w:r>
        <w:rPr>
          <w:rFonts w:hint="eastAsia"/>
        </w:rPr>
        <w:t>为</w:t>
      </w:r>
      <w:r w:rsidRPr="002B479F">
        <w:t>hps_member_wechat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uid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add_time</w:t>
      </w:r>
      <w:r>
        <w:rPr>
          <w:rFonts w:hint="eastAsia"/>
        </w:rPr>
        <w:t>为</w:t>
      </w:r>
      <w:r>
        <w:t>系统当前时间</w:t>
      </w:r>
      <w:r>
        <w:rPr>
          <w:rFonts w:hint="eastAsia"/>
        </w:rPr>
        <w:t>，</w:t>
      </w:r>
      <w:r>
        <w:rPr>
          <w:rFonts w:hint="eastAsia"/>
        </w:rPr>
        <w:t>mode_id</w:t>
      </w:r>
      <w:r>
        <w:rPr>
          <w:rFonts w:hint="eastAsia"/>
        </w:rPr>
        <w:t>为需求蓝图</w:t>
      </w:r>
      <w:r>
        <w:t>模板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mode_time</w:t>
      </w:r>
      <w:r>
        <w:rPr>
          <w:rFonts w:hint="eastAsia"/>
        </w:rPr>
        <w:t>为系统</w:t>
      </w:r>
      <w:r>
        <w:t>当前时间</w:t>
      </w:r>
    </w:p>
    <w:p w14:paraId="5261534D" w14:textId="77777777" w:rsidR="000253A4" w:rsidRDefault="000253A4" w:rsidP="000253A4">
      <w:pPr>
        <w:pStyle w:val="afb"/>
        <w:numPr>
          <w:ilvl w:val="0"/>
          <w:numId w:val="48"/>
        </w:numPr>
        <w:ind w:firstLineChars="0"/>
      </w:pPr>
      <w:r>
        <w:rPr>
          <w:rFonts w:hint="eastAsia"/>
        </w:rPr>
        <w:t>如果</w:t>
      </w:r>
      <w:r>
        <w:t>用户有全流程记录，则修改当前记录</w:t>
      </w:r>
      <w:r>
        <w:rPr>
          <w:rFonts w:hint="eastAsia"/>
        </w:rPr>
        <w:t>mode_id</w:t>
      </w:r>
      <w:r>
        <w:rPr>
          <w:rFonts w:hint="eastAsia"/>
        </w:rPr>
        <w:t>为</w:t>
      </w:r>
      <w:r>
        <w:t>需求蓝图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mode_time</w:t>
      </w:r>
      <w:r>
        <w:rPr>
          <w:rFonts w:hint="eastAsia"/>
        </w:rPr>
        <w:t>为</w:t>
      </w:r>
      <w:r>
        <w:t>系统当前时间</w:t>
      </w:r>
    </w:p>
    <w:p w14:paraId="7AC5815E" w14:textId="77777777" w:rsidR="00275B11" w:rsidRDefault="00275B11" w:rsidP="004D6913"/>
    <w:p w14:paraId="0600EF89" w14:textId="77777777" w:rsidR="00275B11" w:rsidRDefault="00275B11" w:rsidP="00275B11">
      <w:pPr>
        <w:pStyle w:val="30"/>
      </w:pPr>
      <w:r>
        <w:rPr>
          <w:rFonts w:hint="eastAsia"/>
        </w:rPr>
        <w:t>扫</w:t>
      </w:r>
      <w:r>
        <w:t>家装</w:t>
      </w:r>
      <w:r>
        <w:rPr>
          <w:rFonts w:hint="eastAsia"/>
        </w:rPr>
        <w:t>顾问码</w:t>
      </w:r>
    </w:p>
    <w:p w14:paraId="6CF1FBF6" w14:textId="77777777" w:rsidR="00275B11" w:rsidRDefault="00275B11" w:rsidP="00275B11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在</w:t>
      </w:r>
      <w:r w:rsidRPr="00557A68">
        <w:t>hps_wprocess_scan</w:t>
      </w:r>
      <w:r>
        <w:rPr>
          <w:rFonts w:hint="eastAsia"/>
        </w:rPr>
        <w:t>表</w:t>
      </w:r>
      <w:r>
        <w:t>新增一条</w:t>
      </w:r>
      <w:r>
        <w:rPr>
          <w:rFonts w:hint="eastAsia"/>
        </w:rPr>
        <w:t>数据</w:t>
      </w:r>
    </w:p>
    <w:p w14:paraId="1A5BF81E" w14:textId="77777777" w:rsidR="00275B11" w:rsidRDefault="00275B11" w:rsidP="00275B11">
      <w:r>
        <w:t>staff_id</w:t>
      </w:r>
      <w:r>
        <w:rPr>
          <w:rFonts w:hint="eastAsia"/>
        </w:rPr>
        <w:t>填</w:t>
      </w:r>
      <w:r w:rsidR="00115F3B">
        <w:rPr>
          <w:rFonts w:hint="eastAsia"/>
        </w:rPr>
        <w:t>家装顾问</w:t>
      </w:r>
      <w:r>
        <w:t>员工</w:t>
      </w:r>
      <w:r>
        <w:t>id</w:t>
      </w:r>
      <w:r>
        <w:rPr>
          <w:rFonts w:hint="eastAsia"/>
        </w:rPr>
        <w:t>，</w:t>
      </w:r>
      <w:r>
        <w:t>uid</w:t>
      </w:r>
      <w:r>
        <w:rPr>
          <w:rFonts w:hint="eastAsia"/>
        </w:rPr>
        <w:t>填</w:t>
      </w:r>
      <w:r>
        <w:t>用户</w:t>
      </w:r>
      <w:r>
        <w:t>id</w:t>
      </w:r>
      <w:r>
        <w:rPr>
          <w:rFonts w:hint="eastAsia"/>
        </w:rPr>
        <w:t>，</w:t>
      </w:r>
      <w:r>
        <w:t>add_time</w:t>
      </w:r>
      <w:r>
        <w:rPr>
          <w:rFonts w:hint="eastAsia"/>
        </w:rPr>
        <w:t>填</w:t>
      </w:r>
      <w:r>
        <w:t>系统当前时间</w:t>
      </w:r>
      <w:r>
        <w:rPr>
          <w:rFonts w:hint="eastAsia"/>
        </w:rPr>
        <w:t>，</w:t>
      </w:r>
      <w:r>
        <w:t>role_id</w:t>
      </w:r>
      <w:r>
        <w:rPr>
          <w:rFonts w:hint="eastAsia"/>
        </w:rPr>
        <w:t>填</w:t>
      </w:r>
      <w:r w:rsidR="00115F3B">
        <w:rPr>
          <w:rFonts w:hint="eastAsia"/>
        </w:rPr>
        <w:t>家装</w:t>
      </w:r>
      <w:r w:rsidR="00115F3B">
        <w:t>顾问</w:t>
      </w:r>
      <w:r>
        <w:t>员工</w:t>
      </w:r>
      <w:r>
        <w:rPr>
          <w:rFonts w:hint="eastAsia"/>
        </w:rPr>
        <w:t>角色</w:t>
      </w:r>
      <w:r>
        <w:t>id</w:t>
      </w:r>
    </w:p>
    <w:p w14:paraId="554A522A" w14:textId="77777777" w:rsidR="00115F3B" w:rsidRDefault="00115F3B" w:rsidP="00275B11"/>
    <w:p w14:paraId="1F3F0919" w14:textId="77777777" w:rsidR="00115F3B" w:rsidRDefault="00115F3B" w:rsidP="00115F3B">
      <w:pPr>
        <w:pStyle w:val="30"/>
      </w:pPr>
      <w:r>
        <w:rPr>
          <w:rFonts w:hint="eastAsia"/>
        </w:rPr>
        <w:t>扫</w:t>
      </w:r>
      <w:r>
        <w:t>客户代表码</w:t>
      </w:r>
    </w:p>
    <w:p w14:paraId="504CD6E1" w14:textId="77777777" w:rsidR="00115F3B" w:rsidRDefault="00115F3B" w:rsidP="00115F3B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在</w:t>
      </w:r>
      <w:r w:rsidRPr="00557A68">
        <w:t>hps_wprocess_scan</w:t>
      </w:r>
      <w:r>
        <w:rPr>
          <w:rFonts w:hint="eastAsia"/>
        </w:rPr>
        <w:t>表</w:t>
      </w:r>
      <w:r>
        <w:t>新增一条</w:t>
      </w:r>
      <w:r>
        <w:rPr>
          <w:rFonts w:hint="eastAsia"/>
        </w:rPr>
        <w:t>数据</w:t>
      </w:r>
    </w:p>
    <w:p w14:paraId="2EDC4490" w14:textId="77777777" w:rsidR="00115F3B" w:rsidRDefault="00115F3B" w:rsidP="00115F3B">
      <w:r>
        <w:t>staff_id</w:t>
      </w:r>
      <w:r>
        <w:rPr>
          <w:rFonts w:hint="eastAsia"/>
        </w:rPr>
        <w:t>填客户</w:t>
      </w:r>
      <w:r>
        <w:t>代表员工</w:t>
      </w:r>
      <w:r>
        <w:t>id</w:t>
      </w:r>
      <w:r>
        <w:rPr>
          <w:rFonts w:hint="eastAsia"/>
        </w:rPr>
        <w:t>，</w:t>
      </w:r>
      <w:r>
        <w:t>uid</w:t>
      </w:r>
      <w:r>
        <w:rPr>
          <w:rFonts w:hint="eastAsia"/>
        </w:rPr>
        <w:t>填</w:t>
      </w:r>
      <w:r>
        <w:t>用户</w:t>
      </w:r>
      <w:r>
        <w:t>id</w:t>
      </w:r>
      <w:r>
        <w:rPr>
          <w:rFonts w:hint="eastAsia"/>
        </w:rPr>
        <w:t>，</w:t>
      </w:r>
      <w:r>
        <w:t>add_time</w:t>
      </w:r>
      <w:r>
        <w:rPr>
          <w:rFonts w:hint="eastAsia"/>
        </w:rPr>
        <w:t>填</w:t>
      </w:r>
      <w:r>
        <w:t>系统当前时间</w:t>
      </w:r>
      <w:r>
        <w:rPr>
          <w:rFonts w:hint="eastAsia"/>
        </w:rPr>
        <w:t>，</w:t>
      </w:r>
      <w:r>
        <w:t>role_id</w:t>
      </w:r>
      <w:r>
        <w:rPr>
          <w:rFonts w:hint="eastAsia"/>
        </w:rPr>
        <w:t>填客户代表</w:t>
      </w:r>
      <w:r>
        <w:t>员工</w:t>
      </w:r>
      <w:r>
        <w:rPr>
          <w:rFonts w:hint="eastAsia"/>
        </w:rPr>
        <w:t>角色</w:t>
      </w:r>
      <w:r>
        <w:t>id</w:t>
      </w:r>
    </w:p>
    <w:p w14:paraId="533F2573" w14:textId="77777777" w:rsidR="00115F3B" w:rsidRPr="00180326" w:rsidRDefault="00115F3B" w:rsidP="00115F3B"/>
    <w:p w14:paraId="388C7E26" w14:textId="77777777" w:rsidR="004D6913" w:rsidRDefault="00180326" w:rsidP="00180326">
      <w:pPr>
        <w:pStyle w:val="30"/>
      </w:pPr>
      <w:r>
        <w:rPr>
          <w:rFonts w:hint="eastAsia"/>
        </w:rPr>
        <w:t>一键</w:t>
      </w:r>
      <w:r>
        <w:t>案例推送</w:t>
      </w:r>
    </w:p>
    <w:p w14:paraId="00D05BB0" w14:textId="77777777" w:rsidR="00180326" w:rsidRDefault="00180326" w:rsidP="00180326">
      <w:pPr>
        <w:rPr>
          <w:color w:val="FF0000"/>
        </w:rPr>
      </w:pPr>
      <w:r w:rsidRPr="00766FE4">
        <w:rPr>
          <w:rFonts w:hint="eastAsia"/>
          <w:color w:val="FF0000"/>
        </w:rPr>
        <w:t>未</w:t>
      </w:r>
      <w:r w:rsidRPr="00766FE4">
        <w:rPr>
          <w:color w:val="FF0000"/>
        </w:rPr>
        <w:t>知，暂未告诉我们怎么获取</w:t>
      </w:r>
    </w:p>
    <w:p w14:paraId="545A2748" w14:textId="77777777" w:rsidR="006606B1" w:rsidRDefault="006606B1" w:rsidP="00180326">
      <w:pPr>
        <w:rPr>
          <w:color w:val="FF0000"/>
        </w:rPr>
      </w:pPr>
    </w:p>
    <w:p w14:paraId="21A1E5C7" w14:textId="77777777" w:rsidR="006606B1" w:rsidRDefault="006606B1" w:rsidP="006606B1">
      <w:pPr>
        <w:pStyle w:val="20"/>
      </w:pPr>
      <w:r>
        <w:rPr>
          <w:rFonts w:hint="eastAsia"/>
        </w:rPr>
        <w:t>问题</w:t>
      </w:r>
    </w:p>
    <w:p w14:paraId="5AF8C275" w14:textId="77777777" w:rsidR="006606B1" w:rsidRDefault="006606B1" w:rsidP="000253A4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家网</w:t>
      </w:r>
      <w:r>
        <w:t>系统没有记录</w:t>
      </w:r>
      <w:r>
        <w:rPr>
          <w:rFonts w:hint="eastAsia"/>
        </w:rPr>
        <w:t>用户</w:t>
      </w:r>
      <w:r>
        <w:t>每个动作的</w:t>
      </w:r>
      <w:r>
        <w:rPr>
          <w:rFonts w:hint="eastAsia"/>
        </w:rPr>
        <w:t>轨迹</w:t>
      </w:r>
      <w:r>
        <w:t>，需要通过</w:t>
      </w:r>
      <w:r w:rsidR="000253A4">
        <w:rPr>
          <w:rFonts w:hint="eastAsia"/>
        </w:rPr>
        <w:t>项目</w:t>
      </w:r>
      <w:r w:rsidR="000253A4">
        <w:t>表或用户微信</w:t>
      </w:r>
      <w:r w:rsidR="000253A4">
        <w:rPr>
          <w:rFonts w:hint="eastAsia"/>
        </w:rPr>
        <w:t>信息</w:t>
      </w:r>
      <w:r w:rsidR="000253A4">
        <w:t>表的字段值来确定是否执行了某个动作</w:t>
      </w:r>
      <w:r w:rsidR="000253A4">
        <w:rPr>
          <w:rFonts w:hint="eastAsia"/>
        </w:rPr>
        <w:t>。</w:t>
      </w:r>
      <w:r w:rsidR="000253A4">
        <w:t>这种</w:t>
      </w:r>
      <w:r w:rsidR="000253A4">
        <w:rPr>
          <w:rFonts w:hint="eastAsia"/>
        </w:rPr>
        <w:t>方式在</w:t>
      </w:r>
      <w:r w:rsidR="000253A4">
        <w:t>某些情况下无法分析出用户每个动作的轨迹。</w:t>
      </w:r>
    </w:p>
    <w:p w14:paraId="1448E111" w14:textId="77777777" w:rsidR="000253A4" w:rsidRDefault="000253A4" w:rsidP="000253A4">
      <w:r>
        <w:rPr>
          <w:rFonts w:hint="eastAsia"/>
        </w:rPr>
        <w:t>如一个</w:t>
      </w:r>
      <w:r>
        <w:t>用户</w:t>
      </w:r>
      <w:r>
        <w:rPr>
          <w:rFonts w:hint="eastAsia"/>
        </w:rPr>
        <w:t>一套</w:t>
      </w:r>
      <w:r>
        <w:t>房子只</w:t>
      </w:r>
      <w:r>
        <w:rPr>
          <w:rFonts w:hint="eastAsia"/>
        </w:rPr>
        <w:t>会</w:t>
      </w:r>
      <w:r>
        <w:t>有一条</w:t>
      </w:r>
      <w:r w:rsidRPr="00544E14">
        <w:t>hps_wprocess_project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需求</w:t>
      </w:r>
      <w:r>
        <w:t>蓝图指导书推送和需求蓝图一推送都是通过</w:t>
      </w:r>
      <w:r w:rsidRPr="00544E14">
        <w:t>hps_wprocess_project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来</w:t>
      </w:r>
      <w:r>
        <w:t>判断的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mode_id&gt;0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只</w:t>
      </w:r>
      <w:r>
        <w:t>知道推送了需求蓝图一，却无法知道是否推送过需求蓝图指导书</w:t>
      </w:r>
    </w:p>
    <w:p w14:paraId="6FCD575C" w14:textId="3B01EAE3" w:rsidR="00921B82" w:rsidRDefault="00921B82" w:rsidP="000253A4">
      <w:pPr>
        <w:rPr>
          <w:rFonts w:hint="eastAsia"/>
        </w:rPr>
      </w:pPr>
      <w:r>
        <w:rPr>
          <w:rFonts w:hint="eastAsia"/>
        </w:rPr>
        <w:t>以后</w:t>
      </w:r>
      <w:r>
        <w:t>家网那边如果有逻辑的修改，涉及到</w:t>
      </w:r>
      <w:r>
        <w:rPr>
          <w:rFonts w:hint="eastAsia"/>
        </w:rPr>
        <w:t>影响</w:t>
      </w:r>
      <w:r>
        <w:t>动作</w:t>
      </w:r>
      <w:r>
        <w:rPr>
          <w:rFonts w:hint="eastAsia"/>
        </w:rPr>
        <w:t>抓取</w:t>
      </w:r>
      <w:r>
        <w:t>的，也需要通知我们做相应的</w:t>
      </w:r>
      <w:r>
        <w:rPr>
          <w:rFonts w:hint="eastAsia"/>
        </w:rPr>
        <w:t>动作</w:t>
      </w:r>
      <w:r>
        <w:t>逻辑分析</w:t>
      </w:r>
      <w:r w:rsidR="0078118B">
        <w:rPr>
          <w:rFonts w:hint="eastAsia"/>
        </w:rPr>
        <w:t>修改</w:t>
      </w:r>
    </w:p>
    <w:p w14:paraId="4EB29514" w14:textId="77777777" w:rsidR="00321AF0" w:rsidRDefault="00321AF0" w:rsidP="00321AF0">
      <w:pPr>
        <w:pStyle w:val="afb"/>
        <w:numPr>
          <w:ilvl w:val="0"/>
          <w:numId w:val="50"/>
        </w:numPr>
        <w:ind w:firstLineChars="0"/>
      </w:pPr>
      <w:r w:rsidRPr="00C66CF9">
        <w:t>hps_wprocess_staff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uid</w:t>
      </w:r>
      <w:r>
        <w:rPr>
          <w:rFonts w:hint="eastAsia"/>
        </w:rPr>
        <w:t>、</w:t>
      </w:r>
      <w:r>
        <w:rPr>
          <w:rFonts w:hint="eastAsia"/>
        </w:rPr>
        <w:t>role_id</w:t>
      </w:r>
      <w:r>
        <w:rPr>
          <w:rFonts w:hint="eastAsia"/>
        </w:rPr>
        <w:t>是</w:t>
      </w:r>
      <w:r>
        <w:t>记在哪里了，怎么知道</w:t>
      </w:r>
      <w:r>
        <w:rPr>
          <w:rFonts w:hint="eastAsia"/>
        </w:rPr>
        <w:t>role_id</w:t>
      </w:r>
      <w:r>
        <w:rPr>
          <w:rFonts w:hint="eastAsia"/>
        </w:rPr>
        <w:t>对应</w:t>
      </w:r>
      <w:r>
        <w:t>的中文含义（</w:t>
      </w:r>
      <w:r>
        <w:rPr>
          <w:rFonts w:hint="eastAsia"/>
        </w:rPr>
        <w:t>家装</w:t>
      </w:r>
      <w:r>
        <w:t>顾问、客户代表、</w:t>
      </w:r>
      <w:r>
        <w:rPr>
          <w:rFonts w:hint="eastAsia"/>
        </w:rPr>
        <w:t>设计师</w:t>
      </w:r>
      <w:r>
        <w:t>等等）</w:t>
      </w:r>
    </w:p>
    <w:p w14:paraId="4DD08D95" w14:textId="77777777" w:rsidR="002C1A08" w:rsidRPr="002C1A08" w:rsidRDefault="002C1A08" w:rsidP="002C1A08">
      <w:pPr>
        <w:rPr>
          <w:color w:val="FF0000"/>
        </w:rPr>
      </w:pPr>
      <w:r w:rsidRPr="002C1A08">
        <w:rPr>
          <w:rFonts w:hint="eastAsia"/>
          <w:color w:val="FF0000"/>
        </w:rPr>
        <w:t>role_id</w:t>
      </w:r>
      <w:r w:rsidRPr="002C1A08">
        <w:rPr>
          <w:rFonts w:hint="eastAsia"/>
          <w:color w:val="FF0000"/>
        </w:rPr>
        <w:t>的中文</w:t>
      </w:r>
      <w:r w:rsidRPr="002C1A08">
        <w:rPr>
          <w:color w:val="FF0000"/>
        </w:rPr>
        <w:t>描述</w:t>
      </w:r>
    </w:p>
    <w:p w14:paraId="54D4616C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11:</w:t>
      </w:r>
      <w:r w:rsidRPr="002C1A08">
        <w:rPr>
          <w:rFonts w:hint="eastAsia"/>
          <w:color w:val="FF0000"/>
        </w:rPr>
        <w:t>客户代表</w:t>
      </w:r>
    </w:p>
    <w:p w14:paraId="72AA5355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12:</w:t>
      </w:r>
      <w:r w:rsidRPr="002C1A08">
        <w:rPr>
          <w:rFonts w:hint="eastAsia"/>
          <w:color w:val="FF0000"/>
        </w:rPr>
        <w:t>设计师</w:t>
      </w:r>
    </w:p>
    <w:p w14:paraId="0B4BE1B0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13:</w:t>
      </w:r>
      <w:r w:rsidRPr="002C1A08">
        <w:rPr>
          <w:rFonts w:hint="eastAsia"/>
          <w:color w:val="FF0000"/>
        </w:rPr>
        <w:t>主材管家</w:t>
      </w:r>
    </w:p>
    <w:p w14:paraId="791DCF83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14:</w:t>
      </w:r>
      <w:r w:rsidRPr="002C1A08">
        <w:rPr>
          <w:rFonts w:hint="eastAsia"/>
          <w:color w:val="FF0000"/>
        </w:rPr>
        <w:t>暖通设计师</w:t>
      </w:r>
    </w:p>
    <w:p w14:paraId="07AEC5BC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15:</w:t>
      </w:r>
      <w:r w:rsidRPr="002C1A08">
        <w:rPr>
          <w:rFonts w:hint="eastAsia"/>
          <w:color w:val="FF0000"/>
        </w:rPr>
        <w:t>橱柜设计师</w:t>
      </w:r>
    </w:p>
    <w:p w14:paraId="56E47B90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16:</w:t>
      </w:r>
      <w:r w:rsidRPr="002C1A08">
        <w:rPr>
          <w:rFonts w:hint="eastAsia"/>
          <w:color w:val="FF0000"/>
        </w:rPr>
        <w:t>项目经理</w:t>
      </w:r>
    </w:p>
    <w:p w14:paraId="16651AFB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17:</w:t>
      </w:r>
      <w:r w:rsidRPr="002C1A08">
        <w:rPr>
          <w:rFonts w:hint="eastAsia"/>
          <w:color w:val="FF0000"/>
        </w:rPr>
        <w:t>工程主管</w:t>
      </w:r>
    </w:p>
    <w:p w14:paraId="3FC8D697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18:</w:t>
      </w:r>
      <w:r w:rsidRPr="002C1A08">
        <w:rPr>
          <w:rFonts w:hint="eastAsia"/>
          <w:color w:val="FF0000"/>
        </w:rPr>
        <w:t>供应商</w:t>
      </w:r>
    </w:p>
    <w:p w14:paraId="16DD3CAB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19:</w:t>
      </w:r>
      <w:r w:rsidRPr="002C1A08">
        <w:rPr>
          <w:rFonts w:hint="eastAsia"/>
          <w:color w:val="FF0000"/>
        </w:rPr>
        <w:t>家装顾问</w:t>
      </w:r>
    </w:p>
    <w:p w14:paraId="406D2F7B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20:</w:t>
      </w:r>
      <w:r w:rsidRPr="002C1A08">
        <w:rPr>
          <w:rFonts w:hint="eastAsia"/>
          <w:color w:val="FF0000"/>
        </w:rPr>
        <w:t>数据查阅者</w:t>
      </w:r>
    </w:p>
    <w:p w14:paraId="37C366D6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21:</w:t>
      </w:r>
      <w:r w:rsidRPr="002C1A08">
        <w:rPr>
          <w:rFonts w:hint="eastAsia"/>
          <w:color w:val="FF0000"/>
        </w:rPr>
        <w:t>分公司数据查阅者</w:t>
      </w:r>
    </w:p>
    <w:p w14:paraId="5E4D01D2" w14:textId="77777777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22:</w:t>
      </w:r>
      <w:r w:rsidRPr="002C1A08">
        <w:rPr>
          <w:rFonts w:hint="eastAsia"/>
          <w:color w:val="FF0000"/>
        </w:rPr>
        <w:t>门店数据查阅者</w:t>
      </w:r>
    </w:p>
    <w:p w14:paraId="4B4BCC93" w14:textId="77777777" w:rsidR="002C1A08" w:rsidRPr="002C1A08" w:rsidRDefault="002C1A08" w:rsidP="002C1A08">
      <w:pPr>
        <w:rPr>
          <w:color w:val="FF0000"/>
        </w:rPr>
      </w:pPr>
      <w:r w:rsidRPr="002C1A08">
        <w:rPr>
          <w:rFonts w:hint="eastAsia"/>
          <w:color w:val="FF0000"/>
        </w:rPr>
        <w:t>88:</w:t>
      </w:r>
      <w:r w:rsidRPr="002C1A08">
        <w:rPr>
          <w:rFonts w:hint="eastAsia"/>
          <w:color w:val="FF0000"/>
        </w:rPr>
        <w:t>客户</w:t>
      </w:r>
    </w:p>
    <w:p w14:paraId="35F403D6" w14:textId="77777777" w:rsidR="002C1A08" w:rsidRPr="002C1A08" w:rsidRDefault="002C1A08" w:rsidP="002C1A08">
      <w:pPr>
        <w:rPr>
          <w:rFonts w:hint="eastAsia"/>
          <w:color w:val="FF0000"/>
        </w:rPr>
      </w:pPr>
    </w:p>
    <w:p w14:paraId="477E6909" w14:textId="6D43F9D0" w:rsidR="002C1A08" w:rsidRPr="002C1A08" w:rsidRDefault="002C1A08" w:rsidP="002C1A08">
      <w:pPr>
        <w:rPr>
          <w:rFonts w:hint="eastAsia"/>
          <w:color w:val="FF0000"/>
        </w:rPr>
      </w:pPr>
      <w:r w:rsidRPr="002C1A08">
        <w:rPr>
          <w:rFonts w:hint="eastAsia"/>
          <w:color w:val="FF0000"/>
        </w:rPr>
        <w:t>该枚举值</w:t>
      </w:r>
      <w:r w:rsidRPr="002C1A08">
        <w:rPr>
          <w:color w:val="FF0000"/>
        </w:rPr>
        <w:t>不会发生变化</w:t>
      </w:r>
    </w:p>
    <w:p w14:paraId="199653CF" w14:textId="6A1EC348" w:rsidR="000F0D77" w:rsidRDefault="00AE1262" w:rsidP="00321AF0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一键</w:t>
      </w:r>
      <w:r>
        <w:t>案例转发的数据采集</w:t>
      </w:r>
      <w:r>
        <w:rPr>
          <w:rFonts w:hint="eastAsia"/>
        </w:rPr>
        <w:t>。</w:t>
      </w:r>
      <w:r>
        <w:t>跟</w:t>
      </w:r>
      <w:r>
        <w:rPr>
          <w:rFonts w:hint="eastAsia"/>
        </w:rPr>
        <w:t>技术</w:t>
      </w:r>
      <w:r>
        <w:t>负责人刘得操</w:t>
      </w:r>
      <w:r>
        <w:rPr>
          <w:rFonts w:hint="eastAsia"/>
        </w:rPr>
        <w:t>沟通</w:t>
      </w:r>
      <w:r>
        <w:t>后，</w:t>
      </w:r>
      <w:r>
        <w:rPr>
          <w:rFonts w:hint="eastAsia"/>
        </w:rPr>
        <w:t>他</w:t>
      </w:r>
      <w:r>
        <w:t>说目前是官网那边做的，还没交到师老师这边，要</w:t>
      </w:r>
      <w:r>
        <w:rPr>
          <w:rFonts w:hint="eastAsia"/>
        </w:rPr>
        <w:t>下月</w:t>
      </w:r>
      <w:r>
        <w:t>才会转到师老师这边，所以目前还没有</w:t>
      </w:r>
      <w:r>
        <w:rPr>
          <w:rFonts w:hint="eastAsia"/>
        </w:rPr>
        <w:t>单独</w:t>
      </w:r>
      <w:r>
        <w:t>做数据</w:t>
      </w:r>
      <w:r>
        <w:rPr>
          <w:rFonts w:hint="eastAsia"/>
        </w:rPr>
        <w:t>采集</w:t>
      </w:r>
      <w:r>
        <w:t>。</w:t>
      </w:r>
    </w:p>
    <w:p w14:paraId="1526F177" w14:textId="2B6D8A35" w:rsidR="001F61EA" w:rsidRDefault="001F61EA" w:rsidP="001F61EA">
      <w:pPr>
        <w:pStyle w:val="afb"/>
        <w:numPr>
          <w:ilvl w:val="0"/>
          <w:numId w:val="50"/>
        </w:numPr>
        <w:ind w:firstLineChars="0"/>
      </w:pPr>
      <w:r w:rsidRPr="001F61EA">
        <w:rPr>
          <w:rFonts w:hint="eastAsia"/>
        </w:rPr>
        <w:t>只有访问时，才去获取最新的微信信息并更新</w:t>
      </w:r>
    </w:p>
    <w:p w14:paraId="6FBAE735" w14:textId="0C6D3D07" w:rsidR="00D530D7" w:rsidRPr="00321AF0" w:rsidRDefault="00D530D7" w:rsidP="001F61EA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家网</w:t>
      </w:r>
      <w:r>
        <w:t>侧并没有考虑一个</w:t>
      </w:r>
      <w:r>
        <w:rPr>
          <w:rFonts w:hint="eastAsia"/>
        </w:rPr>
        <w:t>业主</w:t>
      </w:r>
      <w:r w:rsidR="002C1A08">
        <w:t>有多</w:t>
      </w:r>
      <w:r w:rsidR="002C1A08">
        <w:rPr>
          <w:rFonts w:hint="eastAsia"/>
        </w:rPr>
        <w:t>套房</w:t>
      </w:r>
      <w:r>
        <w:t>的情况，即没考虑一个业主有多</w:t>
      </w:r>
      <w:r>
        <w:rPr>
          <w:rFonts w:hint="eastAsia"/>
        </w:rPr>
        <w:t>条</w:t>
      </w:r>
      <w:r w:rsidRPr="00544E14">
        <w:t>hps_wprocess_project</w:t>
      </w:r>
      <w:r>
        <w:rPr>
          <w:rFonts w:hint="eastAsia"/>
        </w:rPr>
        <w:t>数据</w:t>
      </w:r>
      <w:r>
        <w:t>。</w:t>
      </w:r>
      <w:r w:rsidR="002C1A08">
        <w:rPr>
          <w:rFonts w:hint="eastAsia"/>
        </w:rPr>
        <w:t>如果</w:t>
      </w:r>
      <w:r w:rsidR="002C1A08">
        <w:t>业主有多</w:t>
      </w:r>
      <w:r w:rsidR="002C1A08">
        <w:rPr>
          <w:rFonts w:hint="eastAsia"/>
        </w:rPr>
        <w:t>套</w:t>
      </w:r>
      <w:r w:rsidR="0024569A">
        <w:rPr>
          <w:rFonts w:hint="eastAsia"/>
        </w:rPr>
        <w:t>房</w:t>
      </w:r>
      <w:r w:rsidR="0024569A">
        <w:t>的情况，这些动作都会算到第一套房上。</w:t>
      </w:r>
      <w:bookmarkStart w:id="0" w:name="_GoBack"/>
      <w:bookmarkEnd w:id="0"/>
    </w:p>
    <w:sectPr w:rsidR="00D530D7" w:rsidRPr="0032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FE4FE" w14:textId="77777777" w:rsidR="006C7475" w:rsidRDefault="006C7475">
      <w:r>
        <w:separator/>
      </w:r>
    </w:p>
  </w:endnote>
  <w:endnote w:type="continuationSeparator" w:id="0">
    <w:p w14:paraId="777076BA" w14:textId="77777777" w:rsidR="006C7475" w:rsidRDefault="006C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E07FF" w14:textId="77777777" w:rsidR="006C7475" w:rsidRDefault="006C7475">
      <w:r>
        <w:separator/>
      </w:r>
    </w:p>
  </w:footnote>
  <w:footnote w:type="continuationSeparator" w:id="0">
    <w:p w14:paraId="4556D0C1" w14:textId="77777777" w:rsidR="006C7475" w:rsidRDefault="006C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5pt;height:11.5pt" o:bullet="t">
        <v:imagedata r:id="rId1" o:title=""/>
      </v:shape>
    </w:pict>
  </w:numPicBullet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">
    <w:nsid w:val="08A71EBC"/>
    <w:multiLevelType w:val="multilevel"/>
    <w:tmpl w:val="13CAB242"/>
    <w:lvl w:ilvl="0" w:tentative="1">
      <w:start w:val="1"/>
      <w:numFmt w:val="bullet"/>
      <w:pStyle w:val="a"/>
      <w:lvlText w:val=""/>
      <w:lvlPicBulletId w:val="0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26C34998"/>
    <w:multiLevelType w:val="hybridMultilevel"/>
    <w:tmpl w:val="AD60E098"/>
    <w:lvl w:ilvl="0" w:tplc="63B0E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70F3D"/>
    <w:multiLevelType w:val="hybridMultilevel"/>
    <w:tmpl w:val="1C5E9F4C"/>
    <w:lvl w:ilvl="0" w:tplc="63F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CA478C"/>
    <w:multiLevelType w:val="hybridMultilevel"/>
    <w:tmpl w:val="AD60E098"/>
    <w:lvl w:ilvl="0" w:tplc="63B0E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353B"/>
    <w:multiLevelType w:val="hybridMultilevel"/>
    <w:tmpl w:val="DD3CBFA8"/>
    <w:lvl w:ilvl="0" w:tplc="492809D0">
      <w:start w:val="1"/>
      <w:numFmt w:val="decimal"/>
      <w:lvlText w:val="%1）"/>
      <w:lvlJc w:val="left"/>
      <w:pPr>
        <w:ind w:left="7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612508E6"/>
    <w:multiLevelType w:val="hybridMultilevel"/>
    <w:tmpl w:val="CB1C8DB6"/>
    <w:lvl w:ilvl="0" w:tplc="63B0E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680BBE"/>
    <w:multiLevelType w:val="hybridMultilevel"/>
    <w:tmpl w:val="5C824AC6"/>
    <w:lvl w:ilvl="0" w:tplc="E342DB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1507B3"/>
    <w:multiLevelType w:val="multilevel"/>
    <w:tmpl w:val="3A1490AE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668A123F"/>
    <w:multiLevelType w:val="multilevel"/>
    <w:tmpl w:val="668A123F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501C06"/>
    <w:multiLevelType w:val="hybridMultilevel"/>
    <w:tmpl w:val="22F6818A"/>
    <w:lvl w:ilvl="0" w:tplc="533A6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761313"/>
    <w:multiLevelType w:val="multilevel"/>
    <w:tmpl w:val="D35271A4"/>
    <w:lvl w:ilvl="0" w:tentative="1">
      <w:start w:val="1"/>
      <w:numFmt w:val="decimal"/>
      <w:pStyle w:val="1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pStyle w:val="2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pStyle w:val="3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6FBF480C"/>
    <w:multiLevelType w:val="multilevel"/>
    <w:tmpl w:val="A33A8382"/>
    <w:lvl w:ilvl="0">
      <w:start w:val="1"/>
      <w:numFmt w:val="decimal"/>
      <w:pStyle w:val="10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2"/>
        </w:tabs>
        <w:ind w:left="142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440"/>
        </w:tabs>
        <w:ind w:left="0" w:firstLine="0"/>
      </w:pPr>
      <w:rPr>
        <w:rFonts w:hint="eastAsia"/>
      </w:rPr>
    </w:lvl>
  </w:abstractNum>
  <w:abstractNum w:abstractNumId="13">
    <w:nsid w:val="74C509B0"/>
    <w:multiLevelType w:val="hybridMultilevel"/>
    <w:tmpl w:val="DF9864AE"/>
    <w:lvl w:ilvl="0" w:tplc="63B0E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11"/>
  </w:num>
  <w:num w:numId="43">
    <w:abstractNumId w:val="11"/>
  </w:num>
  <w:num w:numId="44">
    <w:abstractNumId w:val="11"/>
  </w:num>
  <w:num w:numId="45">
    <w:abstractNumId w:val="1"/>
  </w:num>
  <w:num w:numId="46">
    <w:abstractNumId w:val="2"/>
  </w:num>
  <w:num w:numId="47">
    <w:abstractNumId w:val="10"/>
  </w:num>
  <w:num w:numId="48">
    <w:abstractNumId w:val="4"/>
  </w:num>
  <w:num w:numId="49">
    <w:abstractNumId w:val="6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C1"/>
    <w:rsid w:val="00014C3A"/>
    <w:rsid w:val="000253A4"/>
    <w:rsid w:val="000567A0"/>
    <w:rsid w:val="00063E5B"/>
    <w:rsid w:val="00072765"/>
    <w:rsid w:val="00080AF1"/>
    <w:rsid w:val="00087986"/>
    <w:rsid w:val="000A5B93"/>
    <w:rsid w:val="000A5C77"/>
    <w:rsid w:val="000D2CC0"/>
    <w:rsid w:val="000F030C"/>
    <w:rsid w:val="000F0D77"/>
    <w:rsid w:val="000F1FED"/>
    <w:rsid w:val="000F558B"/>
    <w:rsid w:val="00115F3B"/>
    <w:rsid w:val="00142CBF"/>
    <w:rsid w:val="00180326"/>
    <w:rsid w:val="00193343"/>
    <w:rsid w:val="001D2C90"/>
    <w:rsid w:val="001F06FB"/>
    <w:rsid w:val="001F159C"/>
    <w:rsid w:val="001F61EA"/>
    <w:rsid w:val="00203D44"/>
    <w:rsid w:val="002144B2"/>
    <w:rsid w:val="00214C0F"/>
    <w:rsid w:val="0022676A"/>
    <w:rsid w:val="00233534"/>
    <w:rsid w:val="0024569A"/>
    <w:rsid w:val="002477DE"/>
    <w:rsid w:val="00275B11"/>
    <w:rsid w:val="002979B5"/>
    <w:rsid w:val="002A1F7A"/>
    <w:rsid w:val="002A26C3"/>
    <w:rsid w:val="002C1A08"/>
    <w:rsid w:val="002D1C5C"/>
    <w:rsid w:val="002D597F"/>
    <w:rsid w:val="002E6B4C"/>
    <w:rsid w:val="00300B5C"/>
    <w:rsid w:val="00321AF0"/>
    <w:rsid w:val="00325A4E"/>
    <w:rsid w:val="00333FAB"/>
    <w:rsid w:val="00340B11"/>
    <w:rsid w:val="00351CAF"/>
    <w:rsid w:val="00372F11"/>
    <w:rsid w:val="00373C01"/>
    <w:rsid w:val="00375AD9"/>
    <w:rsid w:val="00376E03"/>
    <w:rsid w:val="003A4E8F"/>
    <w:rsid w:val="003B55D5"/>
    <w:rsid w:val="003D60E7"/>
    <w:rsid w:val="004208BB"/>
    <w:rsid w:val="00422564"/>
    <w:rsid w:val="0044019D"/>
    <w:rsid w:val="00440752"/>
    <w:rsid w:val="00454EBD"/>
    <w:rsid w:val="0046432B"/>
    <w:rsid w:val="004915B0"/>
    <w:rsid w:val="00493289"/>
    <w:rsid w:val="004D06FD"/>
    <w:rsid w:val="004D6913"/>
    <w:rsid w:val="004E1A92"/>
    <w:rsid w:val="004E5B92"/>
    <w:rsid w:val="00502925"/>
    <w:rsid w:val="005258A6"/>
    <w:rsid w:val="0055453F"/>
    <w:rsid w:val="005600DD"/>
    <w:rsid w:val="005D4B22"/>
    <w:rsid w:val="006053F1"/>
    <w:rsid w:val="00614002"/>
    <w:rsid w:val="00635709"/>
    <w:rsid w:val="00650A31"/>
    <w:rsid w:val="006606B1"/>
    <w:rsid w:val="00665ABE"/>
    <w:rsid w:val="00666815"/>
    <w:rsid w:val="00667C52"/>
    <w:rsid w:val="00674408"/>
    <w:rsid w:val="006804C9"/>
    <w:rsid w:val="006C7475"/>
    <w:rsid w:val="00703B07"/>
    <w:rsid w:val="00746FD1"/>
    <w:rsid w:val="00766FE4"/>
    <w:rsid w:val="0078118B"/>
    <w:rsid w:val="007A3721"/>
    <w:rsid w:val="007C2932"/>
    <w:rsid w:val="00806192"/>
    <w:rsid w:val="00807491"/>
    <w:rsid w:val="00810845"/>
    <w:rsid w:val="00820D99"/>
    <w:rsid w:val="008246C4"/>
    <w:rsid w:val="00827DB3"/>
    <w:rsid w:val="00832632"/>
    <w:rsid w:val="00834E5D"/>
    <w:rsid w:val="00837FDF"/>
    <w:rsid w:val="008408F4"/>
    <w:rsid w:val="0085380F"/>
    <w:rsid w:val="00876064"/>
    <w:rsid w:val="00890F0D"/>
    <w:rsid w:val="008A14B0"/>
    <w:rsid w:val="008B7434"/>
    <w:rsid w:val="008D6E84"/>
    <w:rsid w:val="008F3876"/>
    <w:rsid w:val="00920A7B"/>
    <w:rsid w:val="00921B82"/>
    <w:rsid w:val="0094107C"/>
    <w:rsid w:val="00965DCD"/>
    <w:rsid w:val="00991032"/>
    <w:rsid w:val="009953C3"/>
    <w:rsid w:val="009A5074"/>
    <w:rsid w:val="009A6440"/>
    <w:rsid w:val="009C6235"/>
    <w:rsid w:val="009D1BDB"/>
    <w:rsid w:val="00A0480E"/>
    <w:rsid w:val="00A04A93"/>
    <w:rsid w:val="00A16CE4"/>
    <w:rsid w:val="00A250BD"/>
    <w:rsid w:val="00A64079"/>
    <w:rsid w:val="00A81DD4"/>
    <w:rsid w:val="00A975B3"/>
    <w:rsid w:val="00AA02DC"/>
    <w:rsid w:val="00AB6458"/>
    <w:rsid w:val="00AC21D5"/>
    <w:rsid w:val="00AE1262"/>
    <w:rsid w:val="00AE7190"/>
    <w:rsid w:val="00B1285E"/>
    <w:rsid w:val="00B34FBE"/>
    <w:rsid w:val="00B368DD"/>
    <w:rsid w:val="00B41EB6"/>
    <w:rsid w:val="00B4363B"/>
    <w:rsid w:val="00B572EB"/>
    <w:rsid w:val="00B659C6"/>
    <w:rsid w:val="00B66D0B"/>
    <w:rsid w:val="00B91988"/>
    <w:rsid w:val="00BA070F"/>
    <w:rsid w:val="00BA51EA"/>
    <w:rsid w:val="00BA5848"/>
    <w:rsid w:val="00BB1C72"/>
    <w:rsid w:val="00BB249D"/>
    <w:rsid w:val="00BC37C1"/>
    <w:rsid w:val="00BF4E52"/>
    <w:rsid w:val="00C16303"/>
    <w:rsid w:val="00C27B53"/>
    <w:rsid w:val="00C67A98"/>
    <w:rsid w:val="00C70000"/>
    <w:rsid w:val="00C81082"/>
    <w:rsid w:val="00CA2C85"/>
    <w:rsid w:val="00CB1D62"/>
    <w:rsid w:val="00CC355F"/>
    <w:rsid w:val="00CE45D0"/>
    <w:rsid w:val="00CF3FF7"/>
    <w:rsid w:val="00D13342"/>
    <w:rsid w:val="00D30CBC"/>
    <w:rsid w:val="00D334C9"/>
    <w:rsid w:val="00D530D7"/>
    <w:rsid w:val="00D87683"/>
    <w:rsid w:val="00D9639C"/>
    <w:rsid w:val="00DC5D9F"/>
    <w:rsid w:val="00DF1B4F"/>
    <w:rsid w:val="00E00178"/>
    <w:rsid w:val="00E14D1C"/>
    <w:rsid w:val="00E468FD"/>
    <w:rsid w:val="00E62836"/>
    <w:rsid w:val="00E75CE9"/>
    <w:rsid w:val="00E82188"/>
    <w:rsid w:val="00E84730"/>
    <w:rsid w:val="00EB3E95"/>
    <w:rsid w:val="00EC1450"/>
    <w:rsid w:val="00F25EDA"/>
    <w:rsid w:val="00F705A2"/>
    <w:rsid w:val="00FC4FE1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FAA1019"/>
  <w15:docId w15:val="{03FF2802-3463-4D59-984D-D60E25D3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37C1"/>
    <w:pPr>
      <w:widowControl w:val="0"/>
      <w:jc w:val="both"/>
    </w:pPr>
    <w:rPr>
      <w:kern w:val="2"/>
    </w:rPr>
  </w:style>
  <w:style w:type="paragraph" w:styleId="10">
    <w:name w:val="heading 1"/>
    <w:basedOn w:val="a0"/>
    <w:next w:val="a0"/>
    <w:qFormat/>
    <w:rsid w:val="00C27B53"/>
    <w:pPr>
      <w:keepNext/>
      <w:keepLines/>
      <w:pageBreakBefore/>
      <w:numPr>
        <w:numId w:val="37"/>
      </w:numPr>
      <w:spacing w:before="300"/>
      <w:outlineLvl w:val="0"/>
    </w:pPr>
    <w:rPr>
      <w:rFonts w:ascii="宋体" w:hAnsi="Arial" w:cs="Arial"/>
      <w:b/>
      <w:kern w:val="0"/>
      <w:sz w:val="36"/>
      <w:szCs w:val="44"/>
    </w:rPr>
  </w:style>
  <w:style w:type="paragraph" w:styleId="20">
    <w:name w:val="heading 2"/>
    <w:basedOn w:val="a0"/>
    <w:next w:val="a0"/>
    <w:link w:val="2Char"/>
    <w:uiPriority w:val="9"/>
    <w:qFormat/>
    <w:rsid w:val="00C27B53"/>
    <w:pPr>
      <w:keepNext/>
      <w:keepLines/>
      <w:numPr>
        <w:ilvl w:val="1"/>
        <w:numId w:val="37"/>
      </w:numPr>
      <w:spacing w:before="200"/>
      <w:outlineLvl w:val="1"/>
    </w:pPr>
    <w:rPr>
      <w:rFonts w:ascii="宋体" w:hAnsi="Arial" w:cs="Arial"/>
      <w:b/>
      <w:kern w:val="0"/>
      <w:sz w:val="32"/>
      <w:szCs w:val="32"/>
    </w:rPr>
  </w:style>
  <w:style w:type="paragraph" w:styleId="30">
    <w:name w:val="heading 3"/>
    <w:basedOn w:val="a0"/>
    <w:next w:val="a0"/>
    <w:link w:val="3Char"/>
    <w:uiPriority w:val="9"/>
    <w:qFormat/>
    <w:rsid w:val="00C27B53"/>
    <w:pPr>
      <w:keepNext/>
      <w:keepLines/>
      <w:numPr>
        <w:ilvl w:val="2"/>
        <w:numId w:val="37"/>
      </w:numPr>
      <w:tabs>
        <w:tab w:val="left" w:pos="360"/>
      </w:tabs>
      <w:spacing w:before="60"/>
      <w:outlineLvl w:val="2"/>
    </w:pPr>
    <w:rPr>
      <w:rFonts w:ascii="宋体" w:hAnsi="Arial" w:cs="Arial"/>
      <w:b/>
      <w:kern w:val="0"/>
      <w:sz w:val="32"/>
      <w:szCs w:val="32"/>
    </w:rPr>
  </w:style>
  <w:style w:type="paragraph" w:styleId="4">
    <w:name w:val="heading 4"/>
    <w:basedOn w:val="a0"/>
    <w:next w:val="a0"/>
    <w:qFormat/>
    <w:rsid w:val="00C27B53"/>
    <w:pPr>
      <w:keepNext/>
      <w:keepLines/>
      <w:numPr>
        <w:ilvl w:val="3"/>
        <w:numId w:val="37"/>
      </w:numPr>
      <w:tabs>
        <w:tab w:val="left" w:pos="360"/>
      </w:tabs>
      <w:spacing w:before="40"/>
      <w:outlineLvl w:val="3"/>
    </w:pPr>
    <w:rPr>
      <w:rFonts w:ascii="宋体" w:hAnsi="Arial" w:cs="Arial"/>
      <w:b/>
      <w:kern w:val="0"/>
      <w:sz w:val="28"/>
      <w:szCs w:val="28"/>
    </w:rPr>
  </w:style>
  <w:style w:type="paragraph" w:styleId="5">
    <w:name w:val="heading 5"/>
    <w:basedOn w:val="a0"/>
    <w:next w:val="a0"/>
    <w:qFormat/>
    <w:rsid w:val="00C27B53"/>
    <w:pPr>
      <w:keepNext/>
      <w:keepLines/>
      <w:numPr>
        <w:ilvl w:val="4"/>
        <w:numId w:val="37"/>
      </w:numPr>
      <w:tabs>
        <w:tab w:val="left" w:pos="360"/>
      </w:tabs>
      <w:spacing w:before="40"/>
      <w:outlineLvl w:val="4"/>
    </w:pPr>
    <w:rPr>
      <w:rFonts w:ascii="宋体" w:hAnsi="Arial" w:cs="Arial"/>
      <w:b/>
      <w:kern w:val="0"/>
      <w:sz w:val="28"/>
      <w:szCs w:val="28"/>
    </w:rPr>
  </w:style>
  <w:style w:type="paragraph" w:styleId="6">
    <w:name w:val="heading 6"/>
    <w:basedOn w:val="a0"/>
    <w:next w:val="a0"/>
    <w:qFormat/>
    <w:rsid w:val="00C27B53"/>
    <w:pPr>
      <w:keepNext/>
      <w:keepLines/>
      <w:numPr>
        <w:ilvl w:val="5"/>
        <w:numId w:val="41"/>
      </w:numPr>
      <w:tabs>
        <w:tab w:val="left" w:pos="360"/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1"/>
      <w:szCs w:val="24"/>
    </w:rPr>
  </w:style>
  <w:style w:type="paragraph" w:styleId="7">
    <w:name w:val="heading 7"/>
    <w:basedOn w:val="a0"/>
    <w:next w:val="a0"/>
    <w:qFormat/>
    <w:rsid w:val="00C27B53"/>
    <w:pPr>
      <w:keepNext/>
      <w:keepLines/>
      <w:numPr>
        <w:ilvl w:val="6"/>
        <w:numId w:val="41"/>
      </w:numPr>
      <w:tabs>
        <w:tab w:val="left" w:pos="360"/>
        <w:tab w:val="left" w:pos="432"/>
      </w:tabs>
      <w:spacing w:before="240" w:after="64" w:line="320" w:lineRule="auto"/>
      <w:outlineLvl w:val="6"/>
    </w:pPr>
    <w:rPr>
      <w:b/>
      <w:bCs/>
      <w:sz w:val="21"/>
      <w:szCs w:val="24"/>
    </w:rPr>
  </w:style>
  <w:style w:type="paragraph" w:styleId="8">
    <w:name w:val="heading 8"/>
    <w:basedOn w:val="a0"/>
    <w:next w:val="a0"/>
    <w:qFormat/>
    <w:rsid w:val="00C27B53"/>
    <w:pPr>
      <w:keepNext/>
      <w:keepLines/>
      <w:numPr>
        <w:ilvl w:val="7"/>
        <w:numId w:val="41"/>
      </w:numPr>
      <w:tabs>
        <w:tab w:val="left" w:pos="360"/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1"/>
      <w:szCs w:val="24"/>
    </w:rPr>
  </w:style>
  <w:style w:type="paragraph" w:styleId="9">
    <w:name w:val="heading 9"/>
    <w:basedOn w:val="a0"/>
    <w:next w:val="a0"/>
    <w:qFormat/>
    <w:rsid w:val="00C27B53"/>
    <w:pPr>
      <w:keepNext/>
      <w:keepLines/>
      <w:numPr>
        <w:ilvl w:val="8"/>
        <w:numId w:val="41"/>
      </w:numPr>
      <w:tabs>
        <w:tab w:val="left" w:pos="360"/>
        <w:tab w:val="left" w:pos="432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semiHidden/>
    <w:rsid w:val="00C27B53"/>
    <w:rPr>
      <w:b/>
      <w:bCs/>
    </w:rPr>
  </w:style>
  <w:style w:type="paragraph" w:styleId="a5">
    <w:name w:val="annotation text"/>
    <w:basedOn w:val="a0"/>
    <w:semiHidden/>
    <w:rsid w:val="00C27B53"/>
    <w:pPr>
      <w:spacing w:line="360" w:lineRule="auto"/>
      <w:jc w:val="left"/>
    </w:pPr>
    <w:rPr>
      <w:sz w:val="21"/>
      <w:szCs w:val="24"/>
    </w:rPr>
  </w:style>
  <w:style w:type="paragraph" w:styleId="70">
    <w:name w:val="toc 7"/>
    <w:basedOn w:val="a0"/>
    <w:next w:val="a0"/>
    <w:semiHidden/>
    <w:rsid w:val="00C27B53"/>
    <w:pPr>
      <w:spacing w:line="360" w:lineRule="auto"/>
      <w:ind w:left="1440"/>
      <w:jc w:val="left"/>
    </w:pPr>
    <w:rPr>
      <w:sz w:val="21"/>
      <w:szCs w:val="21"/>
    </w:rPr>
  </w:style>
  <w:style w:type="paragraph" w:styleId="a6">
    <w:name w:val="Normal Indent"/>
    <w:basedOn w:val="a0"/>
    <w:rsid w:val="00C27B53"/>
    <w:pPr>
      <w:ind w:firstLineChars="200" w:firstLine="420"/>
    </w:pPr>
    <w:rPr>
      <w:sz w:val="21"/>
      <w:szCs w:val="24"/>
    </w:rPr>
  </w:style>
  <w:style w:type="paragraph" w:styleId="a7">
    <w:name w:val="Document Map"/>
    <w:basedOn w:val="a0"/>
    <w:semiHidden/>
    <w:rsid w:val="00C27B53"/>
    <w:pPr>
      <w:shd w:val="clear" w:color="auto" w:fill="000080"/>
      <w:spacing w:line="360" w:lineRule="auto"/>
    </w:pPr>
    <w:rPr>
      <w:sz w:val="21"/>
      <w:szCs w:val="24"/>
    </w:rPr>
  </w:style>
  <w:style w:type="paragraph" w:styleId="50">
    <w:name w:val="toc 5"/>
    <w:basedOn w:val="a0"/>
    <w:next w:val="a0"/>
    <w:semiHidden/>
    <w:rsid w:val="00C27B53"/>
    <w:pPr>
      <w:spacing w:line="360" w:lineRule="auto"/>
      <w:ind w:left="960"/>
      <w:jc w:val="left"/>
    </w:pPr>
    <w:rPr>
      <w:sz w:val="21"/>
      <w:szCs w:val="21"/>
    </w:rPr>
  </w:style>
  <w:style w:type="paragraph" w:styleId="31">
    <w:name w:val="toc 3"/>
    <w:basedOn w:val="a0"/>
    <w:next w:val="a0"/>
    <w:uiPriority w:val="39"/>
    <w:rsid w:val="00C27B53"/>
    <w:pPr>
      <w:spacing w:line="360" w:lineRule="auto"/>
      <w:ind w:left="480"/>
      <w:jc w:val="left"/>
    </w:pPr>
    <w:rPr>
      <w:i/>
      <w:iCs/>
      <w:sz w:val="21"/>
      <w:szCs w:val="24"/>
    </w:rPr>
  </w:style>
  <w:style w:type="paragraph" w:styleId="80">
    <w:name w:val="toc 8"/>
    <w:basedOn w:val="a0"/>
    <w:next w:val="a0"/>
    <w:semiHidden/>
    <w:rsid w:val="00C27B53"/>
    <w:pPr>
      <w:spacing w:line="360" w:lineRule="auto"/>
      <w:ind w:left="1680"/>
      <w:jc w:val="left"/>
    </w:pPr>
    <w:rPr>
      <w:sz w:val="21"/>
      <w:szCs w:val="21"/>
    </w:rPr>
  </w:style>
  <w:style w:type="paragraph" w:styleId="a8">
    <w:name w:val="Balloon Text"/>
    <w:basedOn w:val="a0"/>
    <w:semiHidden/>
    <w:rsid w:val="00C27B53"/>
    <w:pPr>
      <w:spacing w:line="360" w:lineRule="auto"/>
    </w:pPr>
    <w:rPr>
      <w:sz w:val="18"/>
      <w:szCs w:val="18"/>
    </w:rPr>
  </w:style>
  <w:style w:type="paragraph" w:styleId="a9">
    <w:name w:val="footer"/>
    <w:basedOn w:val="a0"/>
    <w:link w:val="Char"/>
    <w:uiPriority w:val="99"/>
    <w:rsid w:val="00C27B53"/>
    <w:pPr>
      <w:tabs>
        <w:tab w:val="center" w:pos="4153"/>
        <w:tab w:val="right" w:pos="8306"/>
      </w:tabs>
      <w:snapToGrid w:val="0"/>
      <w:spacing w:line="360" w:lineRule="auto"/>
      <w:jc w:val="center"/>
    </w:pPr>
    <w:rPr>
      <w:kern w:val="0"/>
      <w:sz w:val="18"/>
      <w:szCs w:val="21"/>
    </w:rPr>
  </w:style>
  <w:style w:type="paragraph" w:styleId="aa">
    <w:name w:val="header"/>
    <w:basedOn w:val="a0"/>
    <w:link w:val="Char0"/>
    <w:uiPriority w:val="99"/>
    <w:rsid w:val="00C27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rsid w:val="00C27B53"/>
    <w:pPr>
      <w:tabs>
        <w:tab w:val="left" w:pos="480"/>
        <w:tab w:val="right" w:leader="dot" w:pos="8834"/>
      </w:tabs>
      <w:spacing w:before="120" w:after="120" w:line="360" w:lineRule="auto"/>
      <w:jc w:val="left"/>
    </w:pPr>
    <w:rPr>
      <w:b/>
      <w:bCs/>
      <w:caps/>
      <w:sz w:val="21"/>
      <w:szCs w:val="24"/>
    </w:rPr>
  </w:style>
  <w:style w:type="paragraph" w:styleId="40">
    <w:name w:val="toc 4"/>
    <w:basedOn w:val="a0"/>
    <w:next w:val="a0"/>
    <w:uiPriority w:val="39"/>
    <w:rsid w:val="00C27B53"/>
    <w:pPr>
      <w:spacing w:line="360" w:lineRule="auto"/>
      <w:ind w:left="720"/>
      <w:jc w:val="left"/>
    </w:pPr>
    <w:rPr>
      <w:sz w:val="21"/>
      <w:szCs w:val="21"/>
    </w:rPr>
  </w:style>
  <w:style w:type="paragraph" w:styleId="60">
    <w:name w:val="toc 6"/>
    <w:basedOn w:val="a0"/>
    <w:next w:val="a0"/>
    <w:semiHidden/>
    <w:rsid w:val="00C27B53"/>
    <w:pPr>
      <w:spacing w:line="360" w:lineRule="auto"/>
      <w:ind w:left="1200"/>
      <w:jc w:val="left"/>
    </w:pPr>
    <w:rPr>
      <w:sz w:val="21"/>
      <w:szCs w:val="21"/>
    </w:rPr>
  </w:style>
  <w:style w:type="paragraph" w:styleId="21">
    <w:name w:val="toc 2"/>
    <w:basedOn w:val="a0"/>
    <w:next w:val="a0"/>
    <w:uiPriority w:val="39"/>
    <w:rsid w:val="00C27B53"/>
    <w:pPr>
      <w:spacing w:line="360" w:lineRule="auto"/>
      <w:ind w:left="240"/>
      <w:jc w:val="left"/>
    </w:pPr>
    <w:rPr>
      <w:smallCaps/>
      <w:sz w:val="21"/>
      <w:szCs w:val="24"/>
    </w:rPr>
  </w:style>
  <w:style w:type="paragraph" w:styleId="90">
    <w:name w:val="toc 9"/>
    <w:basedOn w:val="a0"/>
    <w:next w:val="a0"/>
    <w:semiHidden/>
    <w:rsid w:val="00C27B53"/>
    <w:pPr>
      <w:spacing w:line="360" w:lineRule="auto"/>
      <w:ind w:left="1920"/>
      <w:jc w:val="left"/>
    </w:pPr>
    <w:rPr>
      <w:sz w:val="21"/>
      <w:szCs w:val="21"/>
    </w:rPr>
  </w:style>
  <w:style w:type="paragraph" w:styleId="12">
    <w:name w:val="index 1"/>
    <w:basedOn w:val="a0"/>
    <w:next w:val="a0"/>
    <w:semiHidden/>
    <w:rsid w:val="00C27B53"/>
    <w:pPr>
      <w:keepNext/>
    </w:pPr>
    <w:rPr>
      <w:sz w:val="21"/>
      <w:szCs w:val="24"/>
    </w:rPr>
  </w:style>
  <w:style w:type="paragraph" w:styleId="ab">
    <w:name w:val="Title"/>
    <w:basedOn w:val="a0"/>
    <w:qFormat/>
    <w:rsid w:val="00C27B53"/>
    <w:pPr>
      <w:spacing w:line="360" w:lineRule="auto"/>
      <w:jc w:val="center"/>
    </w:pPr>
    <w:rPr>
      <w:rFonts w:ascii="Arial" w:eastAsia="仿宋_GB2312" w:hAnsi="Arial" w:cs="Arial"/>
      <w:b/>
      <w:bCs/>
      <w:sz w:val="52"/>
      <w:szCs w:val="24"/>
    </w:rPr>
  </w:style>
  <w:style w:type="character" w:styleId="ac">
    <w:name w:val="page number"/>
    <w:rsid w:val="00C27B53"/>
  </w:style>
  <w:style w:type="character" w:styleId="ad">
    <w:name w:val="Hyperlink"/>
    <w:uiPriority w:val="99"/>
    <w:rsid w:val="00C27B53"/>
    <w:rPr>
      <w:color w:val="0000FF"/>
      <w:u w:val="single"/>
    </w:rPr>
  </w:style>
  <w:style w:type="character" w:styleId="ae">
    <w:name w:val="annotation reference"/>
    <w:semiHidden/>
    <w:rsid w:val="00C27B53"/>
    <w:rPr>
      <w:sz w:val="21"/>
      <w:szCs w:val="21"/>
    </w:rPr>
  </w:style>
  <w:style w:type="paragraph" w:customStyle="1" w:styleId="af">
    <w:name w:val="模板说明"/>
    <w:basedOn w:val="22"/>
    <w:rsid w:val="00C27B53"/>
    <w:rPr>
      <w:i/>
    </w:rPr>
  </w:style>
  <w:style w:type="paragraph" w:customStyle="1" w:styleId="22">
    <w:name w:val="正文首行缩进2字符"/>
    <w:basedOn w:val="a0"/>
    <w:rsid w:val="00C27B53"/>
    <w:pPr>
      <w:spacing w:line="360" w:lineRule="auto"/>
      <w:ind w:firstLineChars="200" w:firstLine="480"/>
    </w:pPr>
    <w:rPr>
      <w:sz w:val="21"/>
      <w:szCs w:val="24"/>
    </w:rPr>
  </w:style>
  <w:style w:type="paragraph" w:customStyle="1" w:styleId="af0">
    <w:name w:val="文档信息表格正文"/>
    <w:basedOn w:val="a0"/>
    <w:rsid w:val="00C27B53"/>
    <w:pPr>
      <w:widowControl/>
      <w:spacing w:before="60" w:after="60"/>
      <w:jc w:val="left"/>
    </w:pPr>
    <w:rPr>
      <w:kern w:val="0"/>
      <w:lang w:eastAsia="en-US"/>
    </w:rPr>
  </w:style>
  <w:style w:type="paragraph" w:customStyle="1" w:styleId="af1">
    <w:name w:val="文档信息表格表头"/>
    <w:basedOn w:val="a0"/>
    <w:rsid w:val="00C27B53"/>
    <w:pPr>
      <w:keepNext/>
      <w:keepLines/>
      <w:widowControl/>
      <w:spacing w:before="60" w:after="40"/>
      <w:jc w:val="center"/>
    </w:pPr>
    <w:rPr>
      <w:rFonts w:ascii="PMingLiU" w:hAnsi="PMingLiU"/>
      <w:b/>
      <w:kern w:val="0"/>
      <w:sz w:val="16"/>
    </w:rPr>
  </w:style>
  <w:style w:type="paragraph" w:customStyle="1" w:styleId="3">
    <w:name w:val="正文编号3级"/>
    <w:basedOn w:val="a0"/>
    <w:rsid w:val="00C27B53"/>
    <w:pPr>
      <w:numPr>
        <w:ilvl w:val="2"/>
        <w:numId w:val="44"/>
      </w:numPr>
      <w:tabs>
        <w:tab w:val="left" w:pos="840"/>
      </w:tabs>
      <w:spacing w:line="360" w:lineRule="auto"/>
    </w:pPr>
    <w:rPr>
      <w:sz w:val="21"/>
      <w:szCs w:val="24"/>
    </w:rPr>
  </w:style>
  <w:style w:type="paragraph" w:customStyle="1" w:styleId="1">
    <w:name w:val="正文编号1级"/>
    <w:basedOn w:val="a0"/>
    <w:rsid w:val="00C27B53"/>
    <w:pPr>
      <w:numPr>
        <w:numId w:val="44"/>
      </w:numPr>
      <w:spacing w:line="360" w:lineRule="auto"/>
    </w:pPr>
    <w:rPr>
      <w:sz w:val="21"/>
      <w:szCs w:val="24"/>
    </w:rPr>
  </w:style>
  <w:style w:type="paragraph" w:customStyle="1" w:styleId="2">
    <w:name w:val="正文编号2级"/>
    <w:basedOn w:val="a0"/>
    <w:rsid w:val="00C27B53"/>
    <w:pPr>
      <w:numPr>
        <w:ilvl w:val="1"/>
        <w:numId w:val="44"/>
      </w:numPr>
      <w:tabs>
        <w:tab w:val="left" w:pos="840"/>
      </w:tabs>
      <w:spacing w:line="360" w:lineRule="auto"/>
    </w:pPr>
    <w:rPr>
      <w:sz w:val="21"/>
      <w:szCs w:val="24"/>
    </w:rPr>
  </w:style>
  <w:style w:type="paragraph" w:customStyle="1" w:styleId="af2">
    <w:name w:val="表格正文"/>
    <w:basedOn w:val="a0"/>
    <w:rsid w:val="00C27B53"/>
    <w:rPr>
      <w:sz w:val="21"/>
      <w:szCs w:val="21"/>
    </w:rPr>
  </w:style>
  <w:style w:type="paragraph" w:customStyle="1" w:styleId="af3">
    <w:name w:val="表格标题"/>
    <w:basedOn w:val="a0"/>
    <w:rsid w:val="00C27B53"/>
    <w:pPr>
      <w:jc w:val="center"/>
    </w:pPr>
    <w:rPr>
      <w:b/>
    </w:rPr>
  </w:style>
  <w:style w:type="paragraph" w:customStyle="1" w:styleId="af4">
    <w:name w:val="目录"/>
    <w:basedOn w:val="a0"/>
    <w:rsid w:val="00C27B53"/>
    <w:pPr>
      <w:spacing w:line="360" w:lineRule="auto"/>
      <w:jc w:val="center"/>
    </w:pPr>
    <w:rPr>
      <w:rFonts w:ascii="Arial" w:hAnsi="Arial" w:cs="Arial"/>
      <w:b/>
      <w:bCs/>
      <w:sz w:val="32"/>
      <w:szCs w:val="24"/>
    </w:rPr>
  </w:style>
  <w:style w:type="paragraph" w:customStyle="1" w:styleId="af5">
    <w:name w:val="文档信息标题"/>
    <w:basedOn w:val="a0"/>
    <w:rsid w:val="00C27B53"/>
    <w:pPr>
      <w:keepNext/>
      <w:keepLines/>
      <w:widowControl/>
      <w:spacing w:before="640" w:after="60"/>
    </w:pPr>
    <w:rPr>
      <w:rFonts w:ascii="PMingLiU" w:hAnsi="PMingLiU"/>
      <w:b/>
      <w:kern w:val="0"/>
      <w:sz w:val="18"/>
    </w:rPr>
  </w:style>
  <w:style w:type="paragraph" w:customStyle="1" w:styleId="a">
    <w:name w:val="正文符号"/>
    <w:basedOn w:val="22"/>
    <w:rsid w:val="00C27B53"/>
    <w:pPr>
      <w:numPr>
        <w:numId w:val="45"/>
      </w:numPr>
      <w:ind w:firstLineChars="0" w:firstLine="0"/>
    </w:pPr>
  </w:style>
  <w:style w:type="paragraph" w:customStyle="1" w:styleId="af6">
    <w:name w:val="公司名词"/>
    <w:basedOn w:val="a0"/>
    <w:rsid w:val="00C27B53"/>
    <w:pPr>
      <w:spacing w:line="360" w:lineRule="auto"/>
      <w:jc w:val="center"/>
    </w:pPr>
    <w:rPr>
      <w:rFonts w:ascii="隶书" w:eastAsia="隶书"/>
      <w:sz w:val="44"/>
      <w:szCs w:val="44"/>
    </w:rPr>
  </w:style>
  <w:style w:type="paragraph" w:customStyle="1" w:styleId="af7">
    <w:name w:val="正文居中"/>
    <w:basedOn w:val="a0"/>
    <w:rsid w:val="00C27B53"/>
    <w:pPr>
      <w:spacing w:line="360" w:lineRule="auto"/>
      <w:jc w:val="center"/>
    </w:pPr>
    <w:rPr>
      <w:sz w:val="21"/>
      <w:szCs w:val="24"/>
    </w:r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rsid w:val="00C27B53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Table-Text">
    <w:name w:val="Table - Text"/>
    <w:basedOn w:val="a0"/>
    <w:rsid w:val="00C27B53"/>
    <w:pPr>
      <w:widowControl/>
      <w:spacing w:before="60" w:after="60"/>
      <w:jc w:val="left"/>
    </w:pPr>
    <w:rPr>
      <w:kern w:val="0"/>
      <w:lang w:eastAsia="en-US"/>
    </w:rPr>
  </w:style>
  <w:style w:type="paragraph" w:customStyle="1" w:styleId="TableMedium">
    <w:name w:val="Table_Medium"/>
    <w:basedOn w:val="a0"/>
    <w:rsid w:val="00C27B53"/>
    <w:pPr>
      <w:widowControl/>
      <w:spacing w:before="40" w:after="40"/>
      <w:jc w:val="left"/>
    </w:pPr>
    <w:rPr>
      <w:rFonts w:ascii="Arial" w:hAnsi="Arial"/>
      <w:kern w:val="0"/>
      <w:sz w:val="18"/>
      <w:lang w:eastAsia="en-US"/>
    </w:rPr>
  </w:style>
  <w:style w:type="paragraph" w:customStyle="1" w:styleId="13">
    <w:name w:val="列出段落1"/>
    <w:basedOn w:val="a0"/>
    <w:uiPriority w:val="99"/>
    <w:qFormat/>
    <w:rsid w:val="00C27B53"/>
    <w:pPr>
      <w:spacing w:line="360" w:lineRule="auto"/>
      <w:ind w:firstLineChars="200" w:firstLine="420"/>
    </w:pPr>
    <w:rPr>
      <w:sz w:val="21"/>
      <w:szCs w:val="24"/>
    </w:rPr>
  </w:style>
  <w:style w:type="paragraph" w:customStyle="1" w:styleId="Comment">
    <w:name w:val="Comment"/>
    <w:basedOn w:val="a0"/>
    <w:rsid w:val="00C27B53"/>
    <w:pPr>
      <w:widowControl/>
      <w:spacing w:after="120"/>
    </w:pPr>
    <w:rPr>
      <w:i/>
      <w:color w:val="000080"/>
      <w:kern w:val="0"/>
      <w:sz w:val="22"/>
      <w:lang w:eastAsia="en-US"/>
    </w:rPr>
  </w:style>
  <w:style w:type="character" w:customStyle="1" w:styleId="af8">
    <w:name w:val="文档编号"/>
    <w:rsid w:val="00C27B53"/>
    <w:rPr>
      <w:rFonts w:eastAsia="隶书"/>
      <w:sz w:val="44"/>
    </w:rPr>
  </w:style>
  <w:style w:type="character" w:customStyle="1" w:styleId="Char0">
    <w:name w:val="页眉 Char"/>
    <w:link w:val="aa"/>
    <w:uiPriority w:val="99"/>
    <w:rsid w:val="00C27B53"/>
    <w:rPr>
      <w:kern w:val="2"/>
      <w:sz w:val="18"/>
      <w:szCs w:val="18"/>
    </w:rPr>
  </w:style>
  <w:style w:type="character" w:customStyle="1" w:styleId="Char">
    <w:name w:val="页脚 Char"/>
    <w:link w:val="a9"/>
    <w:uiPriority w:val="99"/>
    <w:rsid w:val="00C27B53"/>
    <w:rPr>
      <w:sz w:val="18"/>
      <w:szCs w:val="21"/>
    </w:rPr>
  </w:style>
  <w:style w:type="character" w:styleId="af9">
    <w:name w:val="Strong"/>
    <w:uiPriority w:val="22"/>
    <w:qFormat/>
    <w:rsid w:val="00C27B53"/>
    <w:rPr>
      <w:b/>
      <w:bCs/>
    </w:rPr>
  </w:style>
  <w:style w:type="character" w:customStyle="1" w:styleId="2Char">
    <w:name w:val="标题 2 Char"/>
    <w:basedOn w:val="a1"/>
    <w:link w:val="20"/>
    <w:uiPriority w:val="9"/>
    <w:rsid w:val="00BC37C1"/>
    <w:rPr>
      <w:rFonts w:ascii="宋体" w:hAnsi="Arial" w:cs="Arial"/>
      <w:b/>
      <w:sz w:val="32"/>
      <w:szCs w:val="32"/>
    </w:rPr>
  </w:style>
  <w:style w:type="table" w:styleId="afa">
    <w:name w:val="Table Grid"/>
    <w:basedOn w:val="a2"/>
    <w:uiPriority w:val="39"/>
    <w:rsid w:val="00BC37C1"/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0"/>
    <w:uiPriority w:val="9"/>
    <w:rsid w:val="00BC37C1"/>
    <w:rPr>
      <w:rFonts w:ascii="宋体" w:hAnsi="Arial" w:cs="Arial"/>
      <w:b/>
      <w:sz w:val="32"/>
      <w:szCs w:val="32"/>
    </w:rPr>
  </w:style>
  <w:style w:type="paragraph" w:styleId="afb">
    <w:name w:val="List Paragraph"/>
    <w:basedOn w:val="a0"/>
    <w:uiPriority w:val="34"/>
    <w:qFormat/>
    <w:rsid w:val="00F25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&#33258;&#23450;&#20041;%20Office%20&#27169;&#26495;\&#20010;&#2015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40FAC-0820-4E46-B8DC-4A851091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个人.dotx</Template>
  <TotalTime>105</TotalTime>
  <Pages>3</Pages>
  <Words>308</Words>
  <Characters>1759</Characters>
  <Application>Microsoft Office Word</Application>
  <DocSecurity>0</DocSecurity>
  <Lines>14</Lines>
  <Paragraphs>4</Paragraphs>
  <ScaleCrop>false</ScaleCrop>
  <Company>linkage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awx</dc:creator>
  <cp:lastModifiedBy>awx</cp:lastModifiedBy>
  <cp:revision>30</cp:revision>
  <cp:lastPrinted>2011-05-16T03:27:00Z</cp:lastPrinted>
  <dcterms:created xsi:type="dcterms:W3CDTF">2018-04-26T06:53:00Z</dcterms:created>
  <dcterms:modified xsi:type="dcterms:W3CDTF">2018-04-26T16:24:00Z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